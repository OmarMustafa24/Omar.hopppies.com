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D85413" w:rsidRPr="00D85413" w14:paraId="4E78598F" w14:textId="77777777" w:rsidTr="00E941EF">
        <w:tc>
          <w:tcPr>
            <w:tcW w:w="3023" w:type="dxa"/>
          </w:tcPr>
          <w:sdt>
            <w:sdtPr>
              <w:rPr>
                <w:color w:val="000000" w:themeColor="text1"/>
              </w:rPr>
              <w:alias w:val="Your Name:"/>
              <w:tag w:val="Your Name:"/>
              <w:id w:val="-1220516334"/>
              <w:placeholder>
                <w:docPart w:val="C2AD90980380FD4481579C89AF3CD340"/>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6BD9A6FB" w14:textId="77777777" w:rsidR="00B93310" w:rsidRPr="00D85413" w:rsidRDefault="00F00A8B" w:rsidP="003856C9">
                <w:pPr>
                  <w:pStyle w:val="Heading1"/>
                  <w:rPr>
                    <w:color w:val="000000" w:themeColor="text1"/>
                  </w:rPr>
                </w:pPr>
                <w:r w:rsidRPr="00D85413">
                  <w:rPr>
                    <w:color w:val="000000" w:themeColor="text1"/>
                  </w:rPr>
                  <w:t>Omar Mustafa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D85413" w:rsidRPr="00D85413" w14:paraId="37214801" w14:textId="77777777" w:rsidTr="0043426C">
              <w:tc>
                <w:tcPr>
                  <w:tcW w:w="3023" w:type="dxa"/>
                  <w:tcBorders>
                    <w:top w:val="nil"/>
                    <w:bottom w:val="nil"/>
                  </w:tcBorders>
                  <w:tcMar>
                    <w:top w:w="360" w:type="dxa"/>
                    <w:bottom w:w="0" w:type="dxa"/>
                  </w:tcMar>
                </w:tcPr>
                <w:p w14:paraId="17E7EAA4" w14:textId="77777777" w:rsidR="00441EB9" w:rsidRPr="00D85413" w:rsidRDefault="00441EB9" w:rsidP="00441EB9">
                  <w:pPr>
                    <w:pStyle w:val="Heading3"/>
                    <w:rPr>
                      <w:color w:val="000000" w:themeColor="text1"/>
                    </w:rPr>
                  </w:pPr>
                  <w:r w:rsidRPr="00D85413">
                    <w:rPr>
                      <w:noProof/>
                      <w:color w:val="000000" w:themeColor="text1"/>
                    </w:rPr>
                    <mc:AlternateContent>
                      <mc:Choice Requires="wpg">
                        <w:drawing>
                          <wp:inline distT="0" distB="0" distL="0" distR="0" wp14:anchorId="68DD7441" wp14:editId="45D97CDE">
                            <wp:extent cx="329184" cy="329184"/>
                            <wp:effectExtent l="0" t="0" r="13970" b="13970"/>
                            <wp:docPr id="49" name="Group 43" descr="Email icon">
                              <a:hlinkClick xmlns:a="http://schemas.openxmlformats.org/drawingml/2006/main" r:id="rId7"/>
                            </wp:docPr>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0190320" id="Group 43" o:spid="_x0000_s1026" alt="Email icon" href="mailto:omar@enduryx.com"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" o:button="t">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D85413" w:rsidRPr="00D85413" w14:paraId="717E7465" w14:textId="77777777" w:rsidTr="0043426C">
              <w:tc>
                <w:tcPr>
                  <w:tcW w:w="3023" w:type="dxa"/>
                  <w:tcBorders>
                    <w:top w:val="nil"/>
                    <w:bottom w:val="nil"/>
                  </w:tcBorders>
                  <w:tcMar>
                    <w:top w:w="115" w:type="dxa"/>
                    <w:bottom w:w="0" w:type="dxa"/>
                  </w:tcMar>
                </w:tcPr>
                <w:p w14:paraId="12D43192" w14:textId="5F33C27B" w:rsidR="00441EB9" w:rsidRPr="00D85413" w:rsidRDefault="00F00A8B" w:rsidP="00441EB9">
                  <w:pPr>
                    <w:pStyle w:val="Heading3"/>
                    <w:rPr>
                      <w:color w:val="000000" w:themeColor="text1"/>
                    </w:rPr>
                  </w:pPr>
                  <w:hyperlink r:id="rId8" w:history="1">
                    <w:r w:rsidRPr="00D85413">
                      <w:rPr>
                        <w:rStyle w:val="Hyperlink"/>
                        <w:color w:val="000000" w:themeColor="text1"/>
                        <w:u w:val="none"/>
                      </w:rPr>
                      <w:t>omar@enduryx.com</w:t>
                    </w:r>
                  </w:hyperlink>
                </w:p>
              </w:tc>
            </w:tr>
            <w:tr w:rsidR="00D85413" w:rsidRPr="00D85413" w14:paraId="22D9CE1D" w14:textId="77777777" w:rsidTr="0043426C">
              <w:tc>
                <w:tcPr>
                  <w:tcW w:w="3023" w:type="dxa"/>
                  <w:tcBorders>
                    <w:top w:val="nil"/>
                    <w:bottom w:val="nil"/>
                  </w:tcBorders>
                  <w:tcMar>
                    <w:top w:w="360" w:type="dxa"/>
                    <w:bottom w:w="0" w:type="dxa"/>
                  </w:tcMar>
                </w:tcPr>
                <w:p w14:paraId="1B44360A" w14:textId="77777777" w:rsidR="00441EB9" w:rsidRPr="00D85413" w:rsidRDefault="00441EB9" w:rsidP="00441EB9">
                  <w:pPr>
                    <w:pStyle w:val="Heading3"/>
                    <w:rPr>
                      <w:color w:val="000000" w:themeColor="text1"/>
                    </w:rPr>
                  </w:pPr>
                  <w:r w:rsidRPr="00D85413">
                    <w:rPr>
                      <w:noProof/>
                      <w:color w:val="000000" w:themeColor="text1"/>
                    </w:rPr>
                    <mc:AlternateContent>
                      <mc:Choice Requires="wpg">
                        <w:drawing>
                          <wp:inline distT="0" distB="0" distL="0" distR="0" wp14:anchorId="2ED95073" wp14:editId="43982C49">
                            <wp:extent cx="329184" cy="329184"/>
                            <wp:effectExtent l="0" t="0" r="13970" b="13970"/>
                            <wp:docPr id="80" name="Group 37" descr="Telephone icon">
                              <a:hlinkClick xmlns:a="http://schemas.openxmlformats.org/drawingml/2006/main" r:id="rId9"/>
                            </wp:docPr>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AC03E8" id="Group 37" o:spid="_x0000_s1026" alt="Telephone icon" href="tel:5084929104"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" o:button="t">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D85413" w:rsidRPr="00D85413" w14:paraId="571EDC3B" w14:textId="77777777" w:rsidTr="0043426C">
              <w:tc>
                <w:tcPr>
                  <w:tcW w:w="3023" w:type="dxa"/>
                  <w:tcBorders>
                    <w:top w:val="nil"/>
                    <w:bottom w:val="nil"/>
                  </w:tcBorders>
                  <w:tcMar>
                    <w:top w:w="115" w:type="dxa"/>
                    <w:bottom w:w="0" w:type="dxa"/>
                  </w:tcMar>
                </w:tcPr>
                <w:p w14:paraId="18C4F605" w14:textId="31A3915C" w:rsidR="00441EB9" w:rsidRPr="00D85413" w:rsidRDefault="00F00A8B" w:rsidP="00441EB9">
                  <w:pPr>
                    <w:pStyle w:val="Heading3"/>
                    <w:rPr>
                      <w:color w:val="000000" w:themeColor="text1"/>
                    </w:rPr>
                  </w:pPr>
                  <w:hyperlink r:id="rId10" w:history="1">
                    <w:r w:rsidRPr="00D85413">
                      <w:rPr>
                        <w:rStyle w:val="Hyperlink"/>
                        <w:color w:val="000000" w:themeColor="text1"/>
                        <w:u w:val="none"/>
                      </w:rPr>
                      <w:t>+1 (508) 492-9104</w:t>
                    </w:r>
                  </w:hyperlink>
                </w:p>
              </w:tc>
            </w:tr>
            <w:tr w:rsidR="00D85413" w:rsidRPr="00D85413" w14:paraId="7FA8A3CB" w14:textId="77777777" w:rsidTr="0043426C">
              <w:tc>
                <w:tcPr>
                  <w:tcW w:w="3023" w:type="dxa"/>
                  <w:tcBorders>
                    <w:top w:val="nil"/>
                    <w:bottom w:val="nil"/>
                  </w:tcBorders>
                  <w:tcMar>
                    <w:top w:w="360" w:type="dxa"/>
                    <w:bottom w:w="0" w:type="dxa"/>
                  </w:tcMar>
                </w:tcPr>
                <w:p w14:paraId="55F3A909" w14:textId="77777777" w:rsidR="00441EB9" w:rsidRPr="00D85413" w:rsidRDefault="00441EB9" w:rsidP="00441EB9">
                  <w:pPr>
                    <w:pStyle w:val="Heading3"/>
                    <w:rPr>
                      <w:color w:val="000000" w:themeColor="text1"/>
                    </w:rPr>
                  </w:pPr>
                  <w:r w:rsidRPr="00D85413">
                    <w:rPr>
                      <w:noProof/>
                      <w:color w:val="000000" w:themeColor="text1"/>
                    </w:rPr>
                    <mc:AlternateContent>
                      <mc:Choice Requires="wpg">
                        <w:drawing>
                          <wp:inline distT="0" distB="0" distL="0" distR="0" wp14:anchorId="535901A8" wp14:editId="325B85A0">
                            <wp:extent cx="329184" cy="329184"/>
                            <wp:effectExtent l="0" t="0" r="13970" b="13970"/>
                            <wp:docPr id="77" name="Group 31" descr="LinkedIn icon">
                              <a:hlinkClick xmlns:a="http://schemas.openxmlformats.org/drawingml/2006/main" r:id="rId11"/>
                            </wp:docPr>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896C4A7" id="Group 31" o:spid="_x0000_s1026" alt="LinkedIn icon" href="https://www.linkedin.com/in/notomarmustafa/"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" o:button="t">
                            <v:shape id="Free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D85413" w:rsidRPr="00D85413" w14:paraId="454D2DF4" w14:textId="77777777" w:rsidTr="0043426C">
              <w:tc>
                <w:tcPr>
                  <w:tcW w:w="3023" w:type="dxa"/>
                  <w:tcBorders>
                    <w:top w:val="nil"/>
                    <w:bottom w:val="nil"/>
                  </w:tcBorders>
                  <w:tcMar>
                    <w:top w:w="115" w:type="dxa"/>
                    <w:bottom w:w="0" w:type="dxa"/>
                  </w:tcMar>
                </w:tcPr>
                <w:p w14:paraId="03A0A7AC" w14:textId="00D7E91F" w:rsidR="00441EB9" w:rsidRPr="00D85413" w:rsidRDefault="00F00A8B" w:rsidP="00441EB9">
                  <w:pPr>
                    <w:pStyle w:val="Heading3"/>
                    <w:rPr>
                      <w:color w:val="000000" w:themeColor="text1"/>
                    </w:rPr>
                  </w:pPr>
                  <w:hyperlink r:id="rId12" w:history="1">
                    <w:r w:rsidRPr="00D85413">
                      <w:rPr>
                        <w:rStyle w:val="Hyperlink"/>
                        <w:color w:val="000000" w:themeColor="text1"/>
                        <w:u w:val="none"/>
                      </w:rPr>
                      <w:t>notomarmustafa</w:t>
                    </w:r>
                  </w:hyperlink>
                </w:p>
              </w:tc>
            </w:tr>
            <w:tr w:rsidR="00D85413" w:rsidRPr="00D85413" w14:paraId="463BD2E7" w14:textId="77777777" w:rsidTr="00F56435">
              <w:tc>
                <w:tcPr>
                  <w:tcW w:w="3023" w:type="dxa"/>
                  <w:tcBorders>
                    <w:top w:val="nil"/>
                    <w:bottom w:val="nil"/>
                  </w:tcBorders>
                  <w:tcMar>
                    <w:top w:w="288" w:type="dxa"/>
                    <w:bottom w:w="374" w:type="dxa"/>
                  </w:tcMar>
                </w:tcPr>
                <w:p w14:paraId="3CE8B385" w14:textId="1F8CB2D2" w:rsidR="00441EB9" w:rsidRPr="00D85413" w:rsidRDefault="00F00A8B" w:rsidP="00441EB9">
                  <w:pPr>
                    <w:pStyle w:val="Heading3"/>
                    <w:rPr>
                      <w:rFonts w:asciiTheme="minorHAnsi" w:eastAsiaTheme="minorHAnsi" w:hAnsiTheme="minorHAnsi" w:cstheme="minorBidi"/>
                      <w:color w:val="000000" w:themeColor="text1"/>
                      <w:szCs w:val="18"/>
                    </w:rPr>
                  </w:pPr>
                  <w:hyperlink r:id="rId13" w:history="1">
                    <w:r w:rsidRPr="00D85413">
                      <w:rPr>
                        <w:rStyle w:val="Hyperlink"/>
                        <w:color w:val="000000" w:themeColor="text1"/>
                        <w:u w:val="none"/>
                      </w:rPr>
                      <w:t>omar.endu</w:t>
                    </w:r>
                    <w:r w:rsidRPr="00D85413">
                      <w:rPr>
                        <w:rStyle w:val="Hyperlink"/>
                        <w:color w:val="000000" w:themeColor="text1"/>
                        <w:u w:val="none"/>
                      </w:rPr>
                      <w:t>r</w:t>
                    </w:r>
                    <w:r w:rsidRPr="00D85413">
                      <w:rPr>
                        <w:rStyle w:val="Hyperlink"/>
                        <w:color w:val="000000" w:themeColor="text1"/>
                        <w:u w:val="none"/>
                      </w:rPr>
                      <w:t>yx.com</w:t>
                    </w:r>
                  </w:hyperlink>
                </w:p>
              </w:tc>
            </w:tr>
            <w:tr w:rsidR="00D85413" w:rsidRPr="00D85413" w14:paraId="0BEBA477" w14:textId="77777777" w:rsidTr="00F56435">
              <w:tc>
                <w:tcPr>
                  <w:tcW w:w="3023" w:type="dxa"/>
                  <w:tcMar>
                    <w:top w:w="374" w:type="dxa"/>
                    <w:bottom w:w="115" w:type="dxa"/>
                  </w:tcMar>
                </w:tcPr>
                <w:p w14:paraId="0016BCBE" w14:textId="77777777" w:rsidR="002C77B9" w:rsidRPr="00D85413" w:rsidRDefault="00D85413" w:rsidP="002C77B9">
                  <w:pPr>
                    <w:pStyle w:val="Heading3"/>
                    <w:rPr>
                      <w:color w:val="000000" w:themeColor="text1"/>
                    </w:rPr>
                  </w:pPr>
                  <w:sdt>
                    <w:sdtPr>
                      <w:rPr>
                        <w:color w:val="000000" w:themeColor="text1"/>
                      </w:rPr>
                      <w:alias w:val="Objective:"/>
                      <w:tag w:val="Objective:"/>
                      <w:id w:val="319159961"/>
                      <w:placeholder>
                        <w:docPart w:val="9E031DD1F3016144B29E809DFE3DB869"/>
                      </w:placeholder>
                      <w:temporary/>
                      <w:showingPlcHdr/>
                      <w15:appearance w15:val="hidden"/>
                    </w:sdtPr>
                    <w:sdtEndPr/>
                    <w:sdtContent>
                      <w:r w:rsidR="002B7747" w:rsidRPr="00D85413">
                        <w:rPr>
                          <w:b/>
                          <w:bCs/>
                          <w:color w:val="000000" w:themeColor="text1"/>
                        </w:rPr>
                        <w:t>Objective</w:t>
                      </w:r>
                    </w:sdtContent>
                  </w:sdt>
                </w:p>
                <w:p w14:paraId="035369D1" w14:textId="77777777" w:rsidR="005A7E57" w:rsidRPr="00D85413" w:rsidRDefault="00616FF4" w:rsidP="00616FF4">
                  <w:pPr>
                    <w:pStyle w:val="GraphicElement"/>
                    <w:rPr>
                      <w:color w:val="000000" w:themeColor="text1"/>
                    </w:rPr>
                  </w:pPr>
                  <w:r w:rsidRPr="00D85413">
                    <w:rPr>
                      <w:color w:val="000000" w:themeColor="text1"/>
                    </w:rPr>
                    <mc:AlternateContent>
                      <mc:Choice Requires="wps">
                        <w:drawing>
                          <wp:inline distT="0" distB="0" distL="0" distR="0" wp14:anchorId="05F0CC1D" wp14:editId="01D32C83">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BFDD77"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320F3186" w14:textId="1D939F69" w:rsidR="005A7E57" w:rsidRPr="00D85413" w:rsidRDefault="009E782C" w:rsidP="00D11C4D">
                  <w:pPr>
                    <w:rPr>
                      <w:color w:val="000000" w:themeColor="text1"/>
                    </w:rPr>
                  </w:pPr>
                  <w:r w:rsidRPr="00D85413">
                    <w:rPr>
                      <w:color w:val="000000" w:themeColor="text1"/>
                    </w:rPr>
                    <w:t>To grow my companies and help people around me and retire my parents as soon as possible.</w:t>
                  </w:r>
                </w:p>
              </w:tc>
            </w:tr>
            <w:tr w:rsidR="00D85413" w:rsidRPr="00D85413" w14:paraId="06ACED6D" w14:textId="77777777" w:rsidTr="009E782C">
              <w:trPr>
                <w:trHeight w:val="2482"/>
              </w:trPr>
              <w:tc>
                <w:tcPr>
                  <w:tcW w:w="3023" w:type="dxa"/>
                  <w:tcMar>
                    <w:top w:w="374" w:type="dxa"/>
                    <w:bottom w:w="115" w:type="dxa"/>
                  </w:tcMar>
                </w:tcPr>
                <w:p w14:paraId="6A110EC4" w14:textId="77777777" w:rsidR="005A7E57" w:rsidRPr="00D85413" w:rsidRDefault="00D85413" w:rsidP="0043426C">
                  <w:pPr>
                    <w:pStyle w:val="Heading3"/>
                    <w:rPr>
                      <w:color w:val="000000" w:themeColor="text1"/>
                    </w:rPr>
                  </w:pPr>
                  <w:sdt>
                    <w:sdtPr>
                      <w:rPr>
                        <w:color w:val="000000" w:themeColor="text1"/>
                      </w:rPr>
                      <w:alias w:val="Skills:"/>
                      <w:tag w:val="Skills:"/>
                      <w:id w:val="1490835561"/>
                      <w:placeholder>
                        <w:docPart w:val="455369F8A6D4EF4AADAB8B89A95E1CF5"/>
                      </w:placeholder>
                      <w:temporary/>
                      <w:showingPlcHdr/>
                      <w15:appearance w15:val="hidden"/>
                    </w:sdtPr>
                    <w:sdtEndPr/>
                    <w:sdtContent>
                      <w:r w:rsidR="007B2F5C" w:rsidRPr="00D85413">
                        <w:rPr>
                          <w:b/>
                          <w:bCs/>
                          <w:color w:val="000000" w:themeColor="text1"/>
                        </w:rPr>
                        <w:t>Skills</w:t>
                      </w:r>
                    </w:sdtContent>
                  </w:sdt>
                </w:p>
                <w:p w14:paraId="2B70757B" w14:textId="77777777" w:rsidR="00616FF4" w:rsidRPr="00D85413" w:rsidRDefault="00616FF4" w:rsidP="00616FF4">
                  <w:pPr>
                    <w:pStyle w:val="GraphicElement"/>
                    <w:rPr>
                      <w:color w:val="000000" w:themeColor="text1"/>
                    </w:rPr>
                  </w:pPr>
                  <w:r w:rsidRPr="00D85413">
                    <w:rPr>
                      <w:color w:val="000000" w:themeColor="text1"/>
                    </w:rPr>
                    <mc:AlternateContent>
                      <mc:Choice Requires="wps">
                        <w:drawing>
                          <wp:inline distT="0" distB="0" distL="0" distR="0" wp14:anchorId="1D5F4501" wp14:editId="6AE6FFAB">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E99780"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48D07C16" w14:textId="10CA9690" w:rsidR="00463463" w:rsidRPr="00D85413" w:rsidRDefault="00F00A8B" w:rsidP="00463463">
                  <w:pPr>
                    <w:rPr>
                      <w:color w:val="000000" w:themeColor="text1"/>
                    </w:rPr>
                  </w:pPr>
                  <w:r w:rsidRPr="00D85413">
                    <w:rPr>
                      <w:color w:val="000000" w:themeColor="text1"/>
                    </w:rPr>
                    <w:t>Bilingual</w:t>
                  </w:r>
                  <w:r w:rsidR="009E782C" w:rsidRPr="00D85413">
                    <w:rPr>
                      <w:color w:val="000000" w:themeColor="text1"/>
                    </w:rPr>
                    <w:t xml:space="preserve"> (Arabic and English)</w:t>
                  </w:r>
                </w:p>
                <w:p w14:paraId="31FC5C67" w14:textId="77777777" w:rsidR="00F00A8B" w:rsidRPr="00D85413" w:rsidRDefault="00F00A8B" w:rsidP="00463463">
                  <w:pPr>
                    <w:rPr>
                      <w:color w:val="000000" w:themeColor="text1"/>
                    </w:rPr>
                  </w:pPr>
                  <w:r w:rsidRPr="00D85413">
                    <w:rPr>
                      <w:color w:val="000000" w:themeColor="text1"/>
                    </w:rPr>
                    <w:t>Customer Service</w:t>
                  </w:r>
                </w:p>
                <w:p w14:paraId="3EF830FF" w14:textId="77777777" w:rsidR="00F00A8B" w:rsidRPr="00D85413" w:rsidRDefault="00F00A8B" w:rsidP="00463463">
                  <w:pPr>
                    <w:rPr>
                      <w:color w:val="000000" w:themeColor="text1"/>
                    </w:rPr>
                  </w:pPr>
                  <w:r w:rsidRPr="00D85413">
                    <w:rPr>
                      <w:color w:val="000000" w:themeColor="text1"/>
                    </w:rPr>
                    <w:t>Leadership</w:t>
                  </w:r>
                </w:p>
                <w:p w14:paraId="2D6C8359" w14:textId="77777777" w:rsidR="00F00A8B" w:rsidRPr="00D85413" w:rsidRDefault="00F00A8B" w:rsidP="00463463">
                  <w:pPr>
                    <w:rPr>
                      <w:color w:val="000000" w:themeColor="text1"/>
                    </w:rPr>
                  </w:pPr>
                  <w:r w:rsidRPr="00D85413">
                    <w:rPr>
                      <w:color w:val="000000" w:themeColor="text1"/>
                    </w:rPr>
                    <w:t xml:space="preserve">Microsoft </w:t>
                  </w:r>
                  <w:r w:rsidR="009E782C" w:rsidRPr="00D85413">
                    <w:rPr>
                      <w:color w:val="000000" w:themeColor="text1"/>
                    </w:rPr>
                    <w:t>365 (word, excel, etc.)</w:t>
                  </w:r>
                </w:p>
                <w:p w14:paraId="07240970" w14:textId="61D93B2B" w:rsidR="009E782C" w:rsidRPr="00D85413" w:rsidRDefault="009E782C" w:rsidP="00463463">
                  <w:pPr>
                    <w:rPr>
                      <w:color w:val="000000" w:themeColor="text1"/>
                    </w:rPr>
                  </w:pPr>
                  <w:r w:rsidRPr="00D85413">
                    <w:rPr>
                      <w:color w:val="000000" w:themeColor="text1"/>
                    </w:rPr>
                    <w:t>Lifeguard</w:t>
                  </w:r>
                </w:p>
                <w:p w14:paraId="1457C854" w14:textId="3E380852" w:rsidR="009E782C" w:rsidRPr="00D85413" w:rsidRDefault="009E782C" w:rsidP="009E782C">
                  <w:pPr>
                    <w:rPr>
                      <w:color w:val="000000" w:themeColor="text1"/>
                    </w:rPr>
                  </w:pPr>
                  <w:r w:rsidRPr="00D85413">
                    <w:rPr>
                      <w:color w:val="000000" w:themeColor="text1"/>
                    </w:rPr>
                    <w:t>Business Administration</w:t>
                  </w:r>
                </w:p>
              </w:tc>
            </w:tr>
          </w:tbl>
          <w:p w14:paraId="351E4E0F" w14:textId="77777777" w:rsidR="00B93310" w:rsidRPr="00D85413" w:rsidRDefault="00EA1C64" w:rsidP="00EA1C64">
            <w:pPr>
              <w:pStyle w:val="Heading1"/>
              <w:rPr>
                <w:b/>
                <w:bCs/>
                <w:color w:val="000000" w:themeColor="text1"/>
                <w:sz w:val="20"/>
                <w:szCs w:val="20"/>
              </w:rPr>
            </w:pPr>
            <w:r w:rsidRPr="00D85413">
              <w:rPr>
                <w:b/>
                <w:bCs/>
                <w:color w:val="000000" w:themeColor="text1"/>
                <w:sz w:val="20"/>
                <w:szCs w:val="20"/>
              </w:rPr>
              <w:lastRenderedPageBreak/>
              <w:t>Languages</w:t>
            </w:r>
          </w:p>
          <w:p w14:paraId="6FE56701" w14:textId="77777777" w:rsidR="00EA1C64" w:rsidRPr="00D85413" w:rsidRDefault="00EA1C64" w:rsidP="00EA1C64">
            <w:pPr>
              <w:pStyle w:val="Heading1"/>
              <w:rPr>
                <w:color w:val="000000" w:themeColor="text1"/>
                <w:sz w:val="20"/>
                <w:szCs w:val="20"/>
              </w:rPr>
            </w:pPr>
          </w:p>
          <w:p w14:paraId="221D7AEC" w14:textId="11CFABE7" w:rsidR="00EA1C64" w:rsidRPr="00D85413" w:rsidRDefault="00EA1C64" w:rsidP="00EA1C64">
            <w:pPr>
              <w:pStyle w:val="Heading1"/>
              <w:rPr>
                <w:color w:val="000000" w:themeColor="text1"/>
                <w:sz w:val="20"/>
                <w:szCs w:val="20"/>
              </w:rPr>
            </w:pPr>
            <w:r w:rsidRPr="00D85413">
              <w:rPr>
                <w:b/>
                <w:bCs/>
                <w:color w:val="000000" w:themeColor="text1"/>
                <w:sz w:val="20"/>
                <w:szCs w:val="20"/>
              </w:rPr>
              <w:t>Fluent</w:t>
            </w:r>
            <w:r w:rsidRPr="00D85413">
              <w:rPr>
                <w:color w:val="000000" w:themeColor="text1"/>
                <w:sz w:val="20"/>
                <w:szCs w:val="20"/>
              </w:rPr>
              <w:t>:</w:t>
            </w:r>
          </w:p>
          <w:p w14:paraId="32364A0C" w14:textId="2B3337D1" w:rsidR="00EA1C64" w:rsidRPr="00D85413" w:rsidRDefault="00EA1C64" w:rsidP="00EA1C64">
            <w:pPr>
              <w:pStyle w:val="Heading1"/>
              <w:rPr>
                <w:color w:val="000000" w:themeColor="text1"/>
                <w:sz w:val="20"/>
                <w:szCs w:val="20"/>
              </w:rPr>
            </w:pPr>
            <w:r w:rsidRPr="00D85413">
              <w:rPr>
                <w:color w:val="000000" w:themeColor="text1"/>
                <w:sz w:val="20"/>
                <w:szCs w:val="20"/>
              </w:rPr>
              <w:t>Arabic</w:t>
            </w:r>
          </w:p>
          <w:p w14:paraId="48416EBA" w14:textId="7028C7B5" w:rsidR="00EA1C64" w:rsidRPr="00D85413" w:rsidRDefault="00EA1C64" w:rsidP="00EA1C64">
            <w:pPr>
              <w:pStyle w:val="Heading1"/>
              <w:rPr>
                <w:color w:val="000000" w:themeColor="text1"/>
                <w:sz w:val="20"/>
                <w:szCs w:val="20"/>
              </w:rPr>
            </w:pPr>
            <w:r w:rsidRPr="00D85413">
              <w:rPr>
                <w:color w:val="000000" w:themeColor="text1"/>
                <w:sz w:val="20"/>
                <w:szCs w:val="20"/>
              </w:rPr>
              <w:t>English</w:t>
            </w:r>
          </w:p>
          <w:p w14:paraId="25C7ED06" w14:textId="77777777" w:rsidR="00EA1C64" w:rsidRPr="00D85413" w:rsidRDefault="00EA1C64" w:rsidP="00EA1C64">
            <w:pPr>
              <w:pStyle w:val="Heading1"/>
              <w:rPr>
                <w:color w:val="000000" w:themeColor="text1"/>
                <w:sz w:val="20"/>
                <w:szCs w:val="20"/>
              </w:rPr>
            </w:pPr>
          </w:p>
          <w:p w14:paraId="58D33725" w14:textId="7A59D18F" w:rsidR="00EA1C64" w:rsidRPr="00D85413" w:rsidRDefault="00EA1C64" w:rsidP="00EA1C64">
            <w:pPr>
              <w:pStyle w:val="Heading1"/>
              <w:rPr>
                <w:color w:val="000000" w:themeColor="text1"/>
                <w:sz w:val="20"/>
                <w:szCs w:val="20"/>
              </w:rPr>
            </w:pPr>
            <w:r w:rsidRPr="00D85413">
              <w:rPr>
                <w:b/>
                <w:bCs/>
                <w:color w:val="000000" w:themeColor="text1"/>
                <w:sz w:val="20"/>
                <w:szCs w:val="20"/>
              </w:rPr>
              <w:t>intermidiant</w:t>
            </w:r>
            <w:r w:rsidRPr="00D85413">
              <w:rPr>
                <w:color w:val="000000" w:themeColor="text1"/>
                <w:sz w:val="20"/>
                <w:szCs w:val="20"/>
              </w:rPr>
              <w:t>:</w:t>
            </w:r>
          </w:p>
          <w:p w14:paraId="61EABF30" w14:textId="5373BAF6" w:rsidR="00EA1C64" w:rsidRPr="00D85413" w:rsidRDefault="00EA1C64" w:rsidP="00EA1C64">
            <w:pPr>
              <w:pStyle w:val="Heading1"/>
              <w:rPr>
                <w:color w:val="000000" w:themeColor="text1"/>
                <w:sz w:val="20"/>
                <w:szCs w:val="20"/>
              </w:rPr>
            </w:pPr>
            <w:r w:rsidRPr="00D85413">
              <w:rPr>
                <w:color w:val="000000" w:themeColor="text1"/>
                <w:sz w:val="20"/>
                <w:szCs w:val="20"/>
              </w:rPr>
              <w:t>Spanish</w:t>
            </w:r>
          </w:p>
          <w:p w14:paraId="77234E06" w14:textId="77777777" w:rsidR="00EA1C64" w:rsidRPr="00D85413" w:rsidRDefault="00EA1C64" w:rsidP="00EA1C64">
            <w:pPr>
              <w:pStyle w:val="Heading1"/>
              <w:rPr>
                <w:color w:val="000000" w:themeColor="text1"/>
                <w:sz w:val="20"/>
                <w:szCs w:val="20"/>
              </w:rPr>
            </w:pPr>
          </w:p>
          <w:p w14:paraId="0B307EE4" w14:textId="5891AEFC" w:rsidR="00EA1C64" w:rsidRPr="00D85413" w:rsidRDefault="00EA1C64" w:rsidP="00EA1C64">
            <w:pPr>
              <w:pStyle w:val="Heading1"/>
              <w:rPr>
                <w:color w:val="000000" w:themeColor="text1"/>
                <w:sz w:val="20"/>
                <w:szCs w:val="20"/>
              </w:rPr>
            </w:pPr>
            <w:r w:rsidRPr="00D85413">
              <w:rPr>
                <w:b/>
                <w:bCs/>
                <w:color w:val="000000" w:themeColor="text1"/>
                <w:sz w:val="20"/>
                <w:szCs w:val="20"/>
              </w:rPr>
              <w:t>beginner</w:t>
            </w:r>
            <w:r w:rsidRPr="00D85413">
              <w:rPr>
                <w:color w:val="000000" w:themeColor="text1"/>
                <w:sz w:val="20"/>
                <w:szCs w:val="20"/>
              </w:rPr>
              <w:t>:</w:t>
            </w:r>
          </w:p>
          <w:p w14:paraId="256BBA6E" w14:textId="77777777" w:rsidR="00EA1C64" w:rsidRPr="00D85413" w:rsidRDefault="00EA1C64" w:rsidP="00EA1C64">
            <w:pPr>
              <w:pStyle w:val="Heading1"/>
              <w:rPr>
                <w:color w:val="000000" w:themeColor="text1"/>
                <w:sz w:val="20"/>
                <w:szCs w:val="20"/>
              </w:rPr>
            </w:pPr>
            <w:r w:rsidRPr="00D85413">
              <w:rPr>
                <w:color w:val="000000" w:themeColor="text1"/>
                <w:sz w:val="20"/>
                <w:szCs w:val="20"/>
              </w:rPr>
              <w:t>French</w:t>
            </w:r>
          </w:p>
          <w:p w14:paraId="7028A572" w14:textId="7725B6C0" w:rsidR="00EA1C64" w:rsidRPr="00D85413" w:rsidRDefault="00EA1C64" w:rsidP="00EA1C64">
            <w:pPr>
              <w:pStyle w:val="Heading1"/>
              <w:rPr>
                <w:color w:val="000000" w:themeColor="text1"/>
                <w:sz w:val="20"/>
                <w:szCs w:val="20"/>
              </w:rPr>
            </w:pPr>
            <w:r w:rsidRPr="00D85413">
              <w:rPr>
                <w:color w:val="000000" w:themeColor="text1"/>
                <w:sz w:val="20"/>
                <w:szCs w:val="20"/>
              </w:rPr>
              <w:t>Japanese</w:t>
            </w:r>
          </w:p>
          <w:p w14:paraId="37ABF46A" w14:textId="4F7607FF" w:rsidR="00EA1C64" w:rsidRPr="00D85413" w:rsidRDefault="00EA1C64" w:rsidP="00EA1C64">
            <w:pPr>
              <w:pStyle w:val="Heading4"/>
              <w:rPr>
                <w:rStyle w:val="Hyperlink"/>
                <w:color w:val="000000" w:themeColor="text1"/>
                <w:sz w:val="26"/>
                <w:szCs w:val="26"/>
                <w:u w:val="none"/>
              </w:rPr>
            </w:pPr>
            <w:r w:rsidRPr="00D85413">
              <w:rPr>
                <w:color w:val="000000" w:themeColor="text1"/>
                <w:sz w:val="26"/>
                <w:szCs w:val="26"/>
              </w:rPr>
              <w:fldChar w:fldCharType="begin"/>
            </w:r>
            <w:r w:rsidRPr="00D85413">
              <w:rPr>
                <w:color w:val="000000" w:themeColor="text1"/>
                <w:sz w:val="26"/>
                <w:szCs w:val="26"/>
              </w:rPr>
              <w:instrText>HYPERLINK "https://beacons.ai/omarmustafa"</w:instrText>
            </w:r>
            <w:r w:rsidRPr="00D85413">
              <w:rPr>
                <w:color w:val="000000" w:themeColor="text1"/>
                <w:sz w:val="26"/>
                <w:szCs w:val="26"/>
              </w:rPr>
            </w:r>
            <w:r w:rsidRPr="00D85413">
              <w:rPr>
                <w:color w:val="000000" w:themeColor="text1"/>
                <w:sz w:val="26"/>
                <w:szCs w:val="26"/>
              </w:rPr>
              <w:fldChar w:fldCharType="separate"/>
            </w:r>
            <w:r w:rsidRPr="00D85413">
              <w:rPr>
                <w:rStyle w:val="Hyperlink"/>
                <w:color w:val="000000" w:themeColor="text1"/>
                <w:sz w:val="26"/>
                <w:szCs w:val="26"/>
                <w:u w:val="none"/>
              </w:rPr>
              <w:t xml:space="preserve">Socials </w:t>
            </w:r>
          </w:p>
          <w:p w14:paraId="6C4B9701" w14:textId="77777777" w:rsidR="00EA1C64" w:rsidRPr="00D85413" w:rsidRDefault="00EA1C64" w:rsidP="00EA1C64">
            <w:pPr>
              <w:pStyle w:val="Heading4"/>
              <w:rPr>
                <w:rStyle w:val="Hyperlink"/>
                <w:color w:val="000000" w:themeColor="text1"/>
                <w:sz w:val="26"/>
                <w:szCs w:val="26"/>
                <w:u w:val="none"/>
              </w:rPr>
            </w:pPr>
            <w:r w:rsidRPr="00D85413">
              <w:rPr>
                <w:rStyle w:val="Hyperlink"/>
                <w:color w:val="000000" w:themeColor="text1"/>
                <w:sz w:val="26"/>
                <w:szCs w:val="26"/>
                <w:u w:val="none"/>
              </w:rPr>
              <w:t>and</w:t>
            </w:r>
          </w:p>
          <w:p w14:paraId="0F9AE69C" w14:textId="0AB40F6E" w:rsidR="00EA1C64" w:rsidRPr="00D85413" w:rsidRDefault="00EA1C64" w:rsidP="00EA1C64">
            <w:pPr>
              <w:pStyle w:val="Heading4"/>
              <w:rPr>
                <w:color w:val="000000" w:themeColor="text1"/>
                <w:sz w:val="26"/>
                <w:szCs w:val="26"/>
              </w:rPr>
            </w:pPr>
            <w:r w:rsidRPr="00D85413">
              <w:rPr>
                <w:rStyle w:val="Hyperlink"/>
                <w:color w:val="000000" w:themeColor="text1"/>
                <w:sz w:val="26"/>
                <w:szCs w:val="26"/>
                <w:u w:val="none"/>
              </w:rPr>
              <w:t xml:space="preserve"> Websites</w:t>
            </w:r>
            <w:r w:rsidRPr="00D85413">
              <w:rPr>
                <w:color w:val="000000" w:themeColor="text1"/>
                <w:sz w:val="26"/>
                <w:szCs w:val="26"/>
              </w:rPr>
              <w:fldChar w:fldCharType="end"/>
            </w:r>
          </w:p>
          <w:p w14:paraId="08BA9BAB" w14:textId="77777777" w:rsidR="00EA1C64" w:rsidRPr="00D85413" w:rsidRDefault="00EA1C64" w:rsidP="00EA1C64">
            <w:pPr>
              <w:pStyle w:val="Heading4"/>
              <w:rPr>
                <w:color w:val="000000" w:themeColor="text1"/>
              </w:rPr>
            </w:pPr>
          </w:p>
          <w:p w14:paraId="3F937FCD" w14:textId="27F90D83" w:rsidR="00EA1C64" w:rsidRPr="00D85413" w:rsidRDefault="00EA1C64" w:rsidP="00EA1C64">
            <w:pPr>
              <w:pStyle w:val="Heading2"/>
              <w:rPr>
                <w:b/>
                <w:bCs/>
                <w:color w:val="000000" w:themeColor="text1"/>
              </w:rPr>
            </w:pPr>
            <w:hyperlink r:id="rId14" w:history="1">
              <w:r w:rsidRPr="00D85413">
                <w:rPr>
                  <w:rStyle w:val="Hyperlink"/>
                  <w:b/>
                  <w:bCs/>
                  <w:color w:val="000000" w:themeColor="text1"/>
                  <w:u w:val="none"/>
                </w:rPr>
                <w:t>Enduryx</w:t>
              </w:r>
            </w:hyperlink>
          </w:p>
          <w:p w14:paraId="165A25D4" w14:textId="77777777" w:rsidR="00EA1C64" w:rsidRPr="00D85413" w:rsidRDefault="00EA1C64" w:rsidP="00EA1C64">
            <w:pPr>
              <w:pStyle w:val="Heading2"/>
              <w:rPr>
                <w:b/>
                <w:bCs/>
                <w:color w:val="000000" w:themeColor="text1"/>
              </w:rPr>
            </w:pPr>
          </w:p>
          <w:p w14:paraId="2A7F3337" w14:textId="5206AAFD" w:rsidR="00EA1C64" w:rsidRPr="00D85413" w:rsidRDefault="00EA1C64" w:rsidP="00EA1C64">
            <w:pPr>
              <w:pStyle w:val="Heading2"/>
              <w:rPr>
                <w:color w:val="000000" w:themeColor="text1"/>
                <w:sz w:val="20"/>
                <w:szCs w:val="20"/>
              </w:rPr>
            </w:pPr>
            <w:hyperlink r:id="rId15" w:history="1">
              <w:r w:rsidRPr="00D85413">
                <w:rPr>
                  <w:rStyle w:val="Hyperlink"/>
                  <w:color w:val="000000" w:themeColor="text1"/>
                  <w:sz w:val="20"/>
                  <w:szCs w:val="20"/>
                  <w:u w:val="none"/>
                </w:rPr>
                <w:t>endur</w:t>
              </w:r>
              <w:r w:rsidRPr="00D85413">
                <w:rPr>
                  <w:rStyle w:val="Hyperlink"/>
                  <w:color w:val="000000" w:themeColor="text1"/>
                  <w:sz w:val="20"/>
                  <w:szCs w:val="20"/>
                  <w:u w:val="none"/>
                </w:rPr>
                <w:t>y</w:t>
              </w:r>
              <w:r w:rsidRPr="00D85413">
                <w:rPr>
                  <w:rStyle w:val="Hyperlink"/>
                  <w:color w:val="000000" w:themeColor="text1"/>
                  <w:sz w:val="20"/>
                  <w:szCs w:val="20"/>
                  <w:u w:val="none"/>
                </w:rPr>
                <w:t>x.com</w:t>
              </w:r>
            </w:hyperlink>
          </w:p>
          <w:p w14:paraId="3B5DDCE9" w14:textId="368D8311" w:rsidR="00EA1C64" w:rsidRPr="00D85413" w:rsidRDefault="00D85413" w:rsidP="00EA1C64">
            <w:pPr>
              <w:pStyle w:val="Heading2"/>
              <w:rPr>
                <w:color w:val="000000" w:themeColor="text1"/>
                <w:sz w:val="20"/>
                <w:szCs w:val="20"/>
              </w:rPr>
            </w:pPr>
            <w:hyperlink r:id="rId16" w:history="1">
              <w:r w:rsidRPr="00D85413">
                <w:rPr>
                  <w:rStyle w:val="Hyperlink"/>
                  <w:color w:val="000000" w:themeColor="text1"/>
                  <w:sz w:val="20"/>
                  <w:szCs w:val="20"/>
                  <w:u w:val="none"/>
                </w:rPr>
                <w:t>store.enduryx.com</w:t>
              </w:r>
            </w:hyperlink>
          </w:p>
          <w:p w14:paraId="3F4B9799" w14:textId="4CD541C3" w:rsidR="00D85413" w:rsidRPr="00D85413" w:rsidRDefault="00D85413" w:rsidP="00EA1C64">
            <w:pPr>
              <w:pStyle w:val="Heading2"/>
              <w:rPr>
                <w:color w:val="000000" w:themeColor="text1"/>
                <w:sz w:val="20"/>
                <w:szCs w:val="20"/>
              </w:rPr>
            </w:pPr>
            <w:hyperlink r:id="rId17" w:history="1">
              <w:r w:rsidRPr="00D85413">
                <w:rPr>
                  <w:rStyle w:val="Hyperlink"/>
                  <w:color w:val="000000" w:themeColor="text1"/>
                  <w:sz w:val="20"/>
                  <w:szCs w:val="20"/>
                  <w:u w:val="none"/>
                </w:rPr>
                <w:t>islam.enduryx.com</w:t>
              </w:r>
            </w:hyperlink>
          </w:p>
          <w:p w14:paraId="795C07A0" w14:textId="3D4B4185" w:rsidR="00D85413" w:rsidRPr="00D85413" w:rsidRDefault="00D85413" w:rsidP="00EA1C64">
            <w:pPr>
              <w:pStyle w:val="Heading2"/>
              <w:rPr>
                <w:color w:val="000000" w:themeColor="text1"/>
                <w:sz w:val="20"/>
                <w:szCs w:val="20"/>
              </w:rPr>
            </w:pPr>
            <w:hyperlink r:id="rId18" w:history="1">
              <w:r w:rsidRPr="00D85413">
                <w:rPr>
                  <w:rStyle w:val="Hyperlink"/>
                  <w:color w:val="000000" w:themeColor="text1"/>
                  <w:sz w:val="20"/>
                  <w:szCs w:val="20"/>
                  <w:u w:val="none"/>
                </w:rPr>
                <w:t>omar.enduryx.com</w:t>
              </w:r>
            </w:hyperlink>
          </w:p>
          <w:p w14:paraId="7F255285" w14:textId="77777777" w:rsidR="00EA1C64" w:rsidRPr="00D85413" w:rsidRDefault="00EA1C64" w:rsidP="00EA1C64">
            <w:pPr>
              <w:pStyle w:val="Heading4"/>
              <w:rPr>
                <w:color w:val="000000" w:themeColor="text1"/>
              </w:rPr>
            </w:pPr>
          </w:p>
          <w:p w14:paraId="2E483079" w14:textId="573BB8DA" w:rsidR="00EA1C64" w:rsidRPr="00D85413" w:rsidRDefault="00D85413" w:rsidP="00EA1C64">
            <w:pPr>
              <w:pStyle w:val="Heading2"/>
              <w:rPr>
                <w:b/>
                <w:bCs/>
                <w:color w:val="000000" w:themeColor="text1"/>
              </w:rPr>
            </w:pPr>
            <w:hyperlink r:id="rId19" w:history="1">
              <w:r w:rsidR="00EA1C64" w:rsidRPr="00D85413">
                <w:rPr>
                  <w:rStyle w:val="Hyperlink"/>
                  <w:b/>
                  <w:bCs/>
                  <w:color w:val="000000" w:themeColor="text1"/>
                  <w:u w:val="none"/>
                </w:rPr>
                <w:t>Codeh</w:t>
              </w:r>
              <w:r w:rsidR="00EA1C64" w:rsidRPr="00D85413">
                <w:rPr>
                  <w:rStyle w:val="Hyperlink"/>
                  <w:b/>
                  <w:bCs/>
                  <w:color w:val="000000" w:themeColor="text1"/>
                  <w:u w:val="none"/>
                </w:rPr>
                <w:t>u</w:t>
              </w:r>
              <w:r w:rsidR="00EA1C64" w:rsidRPr="00D85413">
                <w:rPr>
                  <w:rStyle w:val="Hyperlink"/>
                  <w:b/>
                  <w:bCs/>
                  <w:color w:val="000000" w:themeColor="text1"/>
                  <w:u w:val="none"/>
                </w:rPr>
                <w:t>sh</w:t>
              </w:r>
            </w:hyperlink>
          </w:p>
          <w:p w14:paraId="502D5124" w14:textId="77777777" w:rsidR="00EA1C64" w:rsidRPr="00D85413" w:rsidRDefault="00EA1C64" w:rsidP="00EA1C64">
            <w:pPr>
              <w:pStyle w:val="Heading2"/>
              <w:rPr>
                <w:b/>
                <w:bCs/>
                <w:color w:val="000000" w:themeColor="text1"/>
              </w:rPr>
            </w:pPr>
          </w:p>
          <w:p w14:paraId="7323BBD8" w14:textId="5D75DD0F" w:rsidR="00EA1C64" w:rsidRPr="00D85413" w:rsidRDefault="00D85413" w:rsidP="00EA1C64">
            <w:pPr>
              <w:pStyle w:val="Heading2"/>
              <w:rPr>
                <w:color w:val="000000" w:themeColor="text1"/>
                <w:sz w:val="20"/>
                <w:szCs w:val="20"/>
              </w:rPr>
            </w:pPr>
            <w:hyperlink r:id="rId20" w:history="1">
              <w:r w:rsidR="00EA1C64" w:rsidRPr="00D85413">
                <w:rPr>
                  <w:rStyle w:val="Hyperlink"/>
                  <w:color w:val="000000" w:themeColor="text1"/>
                  <w:sz w:val="20"/>
                  <w:szCs w:val="20"/>
                  <w:u w:val="none"/>
                </w:rPr>
                <w:t>Codehush.com</w:t>
              </w:r>
            </w:hyperlink>
          </w:p>
          <w:p w14:paraId="331D16D6" w14:textId="6E45371B" w:rsidR="00D85413" w:rsidRPr="00D85413" w:rsidRDefault="00D85413" w:rsidP="00EA1C64">
            <w:pPr>
              <w:pStyle w:val="Heading2"/>
              <w:rPr>
                <w:color w:val="000000" w:themeColor="text1"/>
                <w:sz w:val="20"/>
                <w:szCs w:val="20"/>
              </w:rPr>
            </w:pPr>
            <w:hyperlink r:id="rId21" w:history="1">
              <w:r w:rsidRPr="00D85413">
                <w:rPr>
                  <w:rStyle w:val="Hyperlink"/>
                  <w:color w:val="000000" w:themeColor="text1"/>
                  <w:sz w:val="20"/>
                  <w:szCs w:val="20"/>
                  <w:u w:val="none"/>
                </w:rPr>
                <w:t>chat.codehush.com</w:t>
              </w:r>
            </w:hyperlink>
          </w:p>
        </w:tc>
        <w:tc>
          <w:tcPr>
            <w:tcW w:w="723" w:type="dxa"/>
          </w:tcPr>
          <w:p w14:paraId="7E01D7F8" w14:textId="77777777" w:rsidR="00B93310" w:rsidRPr="00D85413" w:rsidRDefault="00B93310" w:rsidP="00463463">
            <w:pPr>
              <w:rPr>
                <w:color w:val="000000" w:themeColor="text1"/>
              </w:rPr>
            </w:pPr>
          </w:p>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D85413" w:rsidRPr="00D85413" w14:paraId="27EF30CC" w14:textId="77777777" w:rsidTr="00396369">
              <w:trPr>
                <w:trHeight w:val="4104"/>
              </w:trPr>
              <w:tc>
                <w:tcPr>
                  <w:tcW w:w="5191" w:type="dxa"/>
                  <w:tcMar>
                    <w:left w:w="115" w:type="dxa"/>
                    <w:bottom w:w="374" w:type="dxa"/>
                    <w:right w:w="115" w:type="dxa"/>
                  </w:tcMar>
                </w:tcPr>
                <w:p w14:paraId="27C74932" w14:textId="77777777" w:rsidR="008F6337" w:rsidRPr="00D85413" w:rsidRDefault="00D85413" w:rsidP="008F6337">
                  <w:pPr>
                    <w:pStyle w:val="Heading2"/>
                    <w:rPr>
                      <w:color w:val="000000" w:themeColor="text1"/>
                    </w:rPr>
                  </w:pPr>
                  <w:sdt>
                    <w:sdtPr>
                      <w:rPr>
                        <w:color w:val="000000" w:themeColor="text1"/>
                      </w:rPr>
                      <w:alias w:val="Experience:"/>
                      <w:tag w:val="Experience:"/>
                      <w:id w:val="1217937480"/>
                      <w:placeholder>
                        <w:docPart w:val="806EEAB630F8A7489B87EAE0BC7C35FF"/>
                      </w:placeholder>
                      <w:temporary/>
                      <w:showingPlcHdr/>
                      <w15:appearance w15:val="hidden"/>
                    </w:sdtPr>
                    <w:sdtEndPr/>
                    <w:sdtContent>
                      <w:r w:rsidR="003053D9" w:rsidRPr="00D85413">
                        <w:rPr>
                          <w:b/>
                          <w:bCs/>
                          <w:color w:val="000000" w:themeColor="text1"/>
                        </w:rPr>
                        <w:t>Experience</w:t>
                      </w:r>
                    </w:sdtContent>
                  </w:sdt>
                </w:p>
                <w:p w14:paraId="234FBFA2" w14:textId="5DE73A3B" w:rsidR="008F6337" w:rsidRPr="00D85413" w:rsidRDefault="009F7929" w:rsidP="002B3890">
                  <w:pPr>
                    <w:pStyle w:val="Heading4"/>
                    <w:rPr>
                      <w:color w:val="000000" w:themeColor="text1"/>
                    </w:rPr>
                  </w:pPr>
                  <w:r w:rsidRPr="00D85413">
                    <w:rPr>
                      <w:color w:val="000000" w:themeColor="text1"/>
                    </w:rPr>
                    <w:t>Founder and ceo | Enduryx</w:t>
                  </w:r>
                </w:p>
                <w:p w14:paraId="457773BB" w14:textId="27EE9E23" w:rsidR="008F6337" w:rsidRPr="00D85413" w:rsidRDefault="009F7929" w:rsidP="008F6337">
                  <w:pPr>
                    <w:pStyle w:val="Heading5"/>
                    <w:rPr>
                      <w:color w:val="000000" w:themeColor="text1"/>
                    </w:rPr>
                  </w:pPr>
                  <w:r w:rsidRPr="00D85413">
                    <w:rPr>
                      <w:color w:val="000000" w:themeColor="text1"/>
                    </w:rPr>
                    <w:t>03/20 – Current</w:t>
                  </w:r>
                </w:p>
                <w:p w14:paraId="1EDF7FF1" w14:textId="4016F34A" w:rsidR="009F7929" w:rsidRPr="00D85413" w:rsidRDefault="009F7929" w:rsidP="006427E0">
                  <w:pPr>
                    <w:pStyle w:val="ListParagraph"/>
                    <w:numPr>
                      <w:ilvl w:val="0"/>
                      <w:numId w:val="5"/>
                    </w:numPr>
                    <w:rPr>
                      <w:color w:val="000000" w:themeColor="text1"/>
                    </w:rPr>
                  </w:pPr>
                  <w:r w:rsidRPr="00D85413">
                    <w:rPr>
                      <w:color w:val="000000" w:themeColor="text1"/>
                    </w:rPr>
                    <w:t>Devised organizational vision, mission and foundational structure to facilitate early growth.</w:t>
                  </w:r>
                </w:p>
                <w:p w14:paraId="0DC769D6" w14:textId="4A643B84" w:rsidR="009F7929" w:rsidRPr="00D85413" w:rsidRDefault="009F7929" w:rsidP="006427E0">
                  <w:pPr>
                    <w:pStyle w:val="ListParagraph"/>
                    <w:numPr>
                      <w:ilvl w:val="0"/>
                      <w:numId w:val="5"/>
                    </w:numPr>
                    <w:rPr>
                      <w:color w:val="000000" w:themeColor="text1"/>
                    </w:rPr>
                  </w:pPr>
                  <w:r w:rsidRPr="00D85413">
                    <w:rPr>
                      <w:color w:val="000000" w:themeColor="text1"/>
                    </w:rPr>
                    <w:t>Increased credibility and client awareness by developing marketing collateral and presentations and public relations campaigns.</w:t>
                  </w:r>
                </w:p>
                <w:p w14:paraId="125D8523" w14:textId="3213AEB0" w:rsidR="007B2F5C" w:rsidRPr="00D85413" w:rsidRDefault="009F7929" w:rsidP="0043426C">
                  <w:pPr>
                    <w:pStyle w:val="Heading4"/>
                    <w:rPr>
                      <w:color w:val="000000" w:themeColor="text1"/>
                    </w:rPr>
                  </w:pPr>
                  <w:r w:rsidRPr="00D85413">
                    <w:rPr>
                      <w:color w:val="000000" w:themeColor="text1"/>
                    </w:rPr>
                    <w:t>Camp counselor | Ymca</w:t>
                  </w:r>
                </w:p>
                <w:p w14:paraId="02A92527" w14:textId="5610C815" w:rsidR="008F6337" w:rsidRPr="00D85413" w:rsidRDefault="009F7929" w:rsidP="009E782C">
                  <w:pPr>
                    <w:pStyle w:val="Heading5"/>
                    <w:rPr>
                      <w:color w:val="000000" w:themeColor="text1"/>
                    </w:rPr>
                  </w:pPr>
                  <w:r w:rsidRPr="00D85413">
                    <w:rPr>
                      <w:color w:val="000000" w:themeColor="text1"/>
                    </w:rPr>
                    <w:t>06/24 – 08/24</w:t>
                  </w:r>
                </w:p>
                <w:p w14:paraId="3CA59C7A" w14:textId="4AEB977F" w:rsidR="009F7929" w:rsidRPr="00D85413" w:rsidRDefault="009F7929" w:rsidP="006427E0">
                  <w:pPr>
                    <w:pStyle w:val="ListParagraph"/>
                    <w:numPr>
                      <w:ilvl w:val="0"/>
                      <w:numId w:val="5"/>
                    </w:numPr>
                    <w:rPr>
                      <w:color w:val="000000" w:themeColor="text1"/>
                    </w:rPr>
                  </w:pPr>
                  <w:r w:rsidRPr="00D85413">
                    <w:rPr>
                      <w:color w:val="000000" w:themeColor="text1"/>
                    </w:rPr>
                    <w:t>Enforced discipline and policies to protect safety of recreational activity participants.</w:t>
                  </w:r>
                </w:p>
                <w:p w14:paraId="247C542A" w14:textId="2AF0FEDE" w:rsidR="009F7929" w:rsidRPr="00D85413" w:rsidRDefault="009F7929" w:rsidP="006427E0">
                  <w:pPr>
                    <w:pStyle w:val="ListParagraph"/>
                    <w:numPr>
                      <w:ilvl w:val="0"/>
                      <w:numId w:val="5"/>
                    </w:numPr>
                    <w:rPr>
                      <w:color w:val="000000" w:themeColor="text1"/>
                    </w:rPr>
                  </w:pPr>
                  <w:r w:rsidRPr="00D85413">
                    <w:rPr>
                      <w:color w:val="000000" w:themeColor="text1"/>
                    </w:rPr>
                    <w:t>Tracked attendance, checking off present individuals.</w:t>
                  </w:r>
                </w:p>
                <w:p w14:paraId="632A3C18" w14:textId="2C25BEDA" w:rsidR="009E782C" w:rsidRPr="00D85413" w:rsidRDefault="009F7929" w:rsidP="009E782C">
                  <w:pPr>
                    <w:pStyle w:val="Heading4"/>
                    <w:rPr>
                      <w:color w:val="000000" w:themeColor="text1"/>
                    </w:rPr>
                  </w:pPr>
                  <w:r w:rsidRPr="00D85413">
                    <w:rPr>
                      <w:color w:val="000000" w:themeColor="text1"/>
                    </w:rPr>
                    <w:t>caretaker for the elderly | private job</w:t>
                  </w:r>
                </w:p>
                <w:p w14:paraId="479236EE" w14:textId="2E21398B" w:rsidR="009E782C" w:rsidRPr="00D85413" w:rsidRDefault="009F7929" w:rsidP="009E782C">
                  <w:pPr>
                    <w:pStyle w:val="Heading5"/>
                    <w:rPr>
                      <w:color w:val="000000" w:themeColor="text1"/>
                    </w:rPr>
                  </w:pPr>
                  <w:r w:rsidRPr="00D85413">
                    <w:rPr>
                      <w:color w:val="000000" w:themeColor="text1"/>
                    </w:rPr>
                    <w:t>02/24 – 06/24</w:t>
                  </w:r>
                </w:p>
                <w:p w14:paraId="42D159B7" w14:textId="0682D806" w:rsidR="009F7929" w:rsidRPr="00D85413" w:rsidRDefault="009F7929" w:rsidP="006427E0">
                  <w:pPr>
                    <w:pStyle w:val="ListParagraph"/>
                    <w:numPr>
                      <w:ilvl w:val="0"/>
                      <w:numId w:val="5"/>
                    </w:numPr>
                    <w:rPr>
                      <w:color w:val="000000" w:themeColor="text1"/>
                    </w:rPr>
                  </w:pPr>
                  <w:r w:rsidRPr="00D85413">
                    <w:rPr>
                      <w:color w:val="000000" w:themeColor="text1"/>
                    </w:rPr>
                    <w:t>Providing compassionate care, patience, understanding, and flexibility.</w:t>
                  </w:r>
                </w:p>
                <w:p w14:paraId="27620545" w14:textId="0FF535EF" w:rsidR="009E782C" w:rsidRPr="00D85413" w:rsidRDefault="009F7929" w:rsidP="009E782C">
                  <w:pPr>
                    <w:pStyle w:val="Heading4"/>
                    <w:rPr>
                      <w:rFonts w:eastAsiaTheme="minorHAnsi" w:cstheme="minorBidi"/>
                      <w:i/>
                      <w:iCs w:val="0"/>
                      <w:color w:val="000000" w:themeColor="text1"/>
                    </w:rPr>
                  </w:pPr>
                  <w:r w:rsidRPr="00D85413">
                    <w:rPr>
                      <w:color w:val="000000" w:themeColor="text1"/>
                    </w:rPr>
                    <w:t>camp counselor | Ymca</w:t>
                  </w:r>
                </w:p>
                <w:p w14:paraId="63AF1E97" w14:textId="2A8342B8" w:rsidR="009E782C" w:rsidRPr="00D85413" w:rsidRDefault="009F7929" w:rsidP="009E782C">
                  <w:pPr>
                    <w:pStyle w:val="Heading5"/>
                    <w:rPr>
                      <w:color w:val="000000" w:themeColor="text1"/>
                    </w:rPr>
                  </w:pPr>
                  <w:r w:rsidRPr="00D85413">
                    <w:rPr>
                      <w:color w:val="000000" w:themeColor="text1"/>
                    </w:rPr>
                    <w:t>06/23 – 08/23</w:t>
                  </w:r>
                </w:p>
                <w:p w14:paraId="4BF9E26A" w14:textId="746A6B27" w:rsidR="009F7929" w:rsidRPr="00D85413" w:rsidRDefault="009F7929" w:rsidP="006427E0">
                  <w:pPr>
                    <w:pStyle w:val="ListParagraph"/>
                    <w:numPr>
                      <w:ilvl w:val="0"/>
                      <w:numId w:val="5"/>
                    </w:numPr>
                    <w:rPr>
                      <w:color w:val="000000" w:themeColor="text1"/>
                    </w:rPr>
                  </w:pPr>
                  <w:r w:rsidRPr="00D85413">
                    <w:rPr>
                      <w:color w:val="000000" w:themeColor="text1"/>
                    </w:rPr>
                    <w:t>Joyous whirlwind of laughter, games, and endless imagination.</w:t>
                  </w:r>
                </w:p>
                <w:p w14:paraId="66D95634" w14:textId="5527E066" w:rsidR="009E782C" w:rsidRPr="00D85413" w:rsidRDefault="009F7929" w:rsidP="009E782C">
                  <w:pPr>
                    <w:pStyle w:val="Heading4"/>
                    <w:rPr>
                      <w:rFonts w:eastAsiaTheme="minorHAnsi" w:cstheme="minorBidi"/>
                      <w:i/>
                      <w:iCs w:val="0"/>
                      <w:color w:val="000000" w:themeColor="text1"/>
                    </w:rPr>
                  </w:pPr>
                  <w:r w:rsidRPr="00D85413">
                    <w:rPr>
                      <w:color w:val="000000" w:themeColor="text1"/>
                    </w:rPr>
                    <w:t>Swim instructor</w:t>
                  </w:r>
                  <w:r w:rsidR="006427E0" w:rsidRPr="00D85413">
                    <w:rPr>
                      <w:color w:val="000000" w:themeColor="text1"/>
                    </w:rPr>
                    <w:t xml:space="preserve"> </w:t>
                  </w:r>
                  <w:r w:rsidRPr="00D85413">
                    <w:rPr>
                      <w:color w:val="000000" w:themeColor="text1"/>
                    </w:rPr>
                    <w:t>/</w:t>
                  </w:r>
                  <w:r w:rsidR="006427E0" w:rsidRPr="00D85413">
                    <w:rPr>
                      <w:color w:val="000000" w:themeColor="text1"/>
                    </w:rPr>
                    <w:t xml:space="preserve"> </w:t>
                  </w:r>
                  <w:r w:rsidRPr="00D85413">
                    <w:rPr>
                      <w:color w:val="000000" w:themeColor="text1"/>
                    </w:rPr>
                    <w:t>lifeguard | Goldfish swim school</w:t>
                  </w:r>
                </w:p>
                <w:p w14:paraId="52174410" w14:textId="05BC48C9" w:rsidR="009E782C" w:rsidRPr="00D85413" w:rsidRDefault="009F7929" w:rsidP="009E782C">
                  <w:pPr>
                    <w:pStyle w:val="Heading5"/>
                    <w:rPr>
                      <w:color w:val="000000" w:themeColor="text1"/>
                    </w:rPr>
                  </w:pPr>
                  <w:r w:rsidRPr="00D85413">
                    <w:rPr>
                      <w:color w:val="000000" w:themeColor="text1"/>
                    </w:rPr>
                    <w:t>11/22 – 03/23</w:t>
                  </w:r>
                </w:p>
                <w:p w14:paraId="52C0C30A" w14:textId="7B245040" w:rsidR="009F7929" w:rsidRPr="00D85413" w:rsidRDefault="009F7929" w:rsidP="006427E0">
                  <w:pPr>
                    <w:pStyle w:val="ListParagraph"/>
                    <w:numPr>
                      <w:ilvl w:val="0"/>
                      <w:numId w:val="5"/>
                    </w:numPr>
                    <w:rPr>
                      <w:color w:val="000000" w:themeColor="text1"/>
                    </w:rPr>
                  </w:pPr>
                  <w:r w:rsidRPr="00D85413">
                    <w:rPr>
                      <w:color w:val="000000" w:themeColor="text1"/>
                    </w:rPr>
                    <w:t>Teaching swimming techniques and water safety to individuals or groups in a structured environment.</w:t>
                  </w:r>
                </w:p>
                <w:p w14:paraId="143B5DEA" w14:textId="77777777" w:rsidR="006427E0" w:rsidRPr="00D85413" w:rsidRDefault="006427E0" w:rsidP="006427E0">
                  <w:pPr>
                    <w:pStyle w:val="ListParagraph"/>
                    <w:numPr>
                      <w:ilvl w:val="0"/>
                      <w:numId w:val="5"/>
                    </w:numPr>
                    <w:rPr>
                      <w:color w:val="000000" w:themeColor="text1"/>
                    </w:rPr>
                  </w:pPr>
                  <w:r w:rsidRPr="00D85413">
                    <w:rPr>
                      <w:color w:val="000000" w:themeColor="text1"/>
                    </w:rPr>
                    <w:t>Supervising swimmers and providing immediate assistance in emergencies to ensure a safe swimming environment.</w:t>
                  </w:r>
                </w:p>
                <w:p w14:paraId="4DC0297F" w14:textId="356E31E5" w:rsidR="009E782C" w:rsidRPr="00D85413" w:rsidRDefault="006427E0" w:rsidP="009E782C">
                  <w:pPr>
                    <w:pStyle w:val="Heading4"/>
                    <w:rPr>
                      <w:rFonts w:eastAsiaTheme="minorHAnsi" w:cstheme="minorBidi"/>
                      <w:i/>
                      <w:iCs w:val="0"/>
                      <w:color w:val="000000" w:themeColor="text1"/>
                    </w:rPr>
                  </w:pPr>
                  <w:r w:rsidRPr="00D85413">
                    <w:rPr>
                      <w:color w:val="000000" w:themeColor="text1"/>
                    </w:rPr>
                    <w:t>Cashier</w:t>
                  </w:r>
                  <w:r w:rsidRPr="00D85413">
                    <w:rPr>
                      <w:color w:val="000000" w:themeColor="text1"/>
                    </w:rPr>
                    <w:t xml:space="preserve"> </w:t>
                  </w:r>
                  <w:r w:rsidR="009F7929" w:rsidRPr="00D85413">
                    <w:rPr>
                      <w:color w:val="000000" w:themeColor="text1"/>
                    </w:rPr>
                    <w:t>/</w:t>
                  </w:r>
                  <w:r w:rsidRPr="00D85413">
                    <w:rPr>
                      <w:color w:val="000000" w:themeColor="text1"/>
                    </w:rPr>
                    <w:t xml:space="preserve"> </w:t>
                  </w:r>
                  <w:r w:rsidRPr="00D85413">
                    <w:rPr>
                      <w:color w:val="000000" w:themeColor="text1"/>
                    </w:rPr>
                    <w:t xml:space="preserve">Retail </w:t>
                  </w:r>
                  <w:r w:rsidRPr="00D85413">
                    <w:rPr>
                      <w:color w:val="000000" w:themeColor="text1"/>
                    </w:rPr>
                    <w:t>worker</w:t>
                  </w:r>
                  <w:r w:rsidR="009F7929" w:rsidRPr="00D85413">
                    <w:rPr>
                      <w:color w:val="000000" w:themeColor="text1"/>
                    </w:rPr>
                    <w:t>| Shaws – albertsons</w:t>
                  </w:r>
                </w:p>
                <w:p w14:paraId="582B3474" w14:textId="093AD2C5" w:rsidR="009E782C" w:rsidRPr="00D85413" w:rsidRDefault="009F7929" w:rsidP="009E782C">
                  <w:pPr>
                    <w:pStyle w:val="Heading5"/>
                    <w:rPr>
                      <w:rFonts w:eastAsiaTheme="minorHAnsi" w:cstheme="minorBidi"/>
                      <w:color w:val="000000" w:themeColor="text1"/>
                    </w:rPr>
                  </w:pPr>
                  <w:r w:rsidRPr="00D85413">
                    <w:rPr>
                      <w:color w:val="000000" w:themeColor="text1"/>
                    </w:rPr>
                    <w:t>01/22 – 06/22</w:t>
                  </w:r>
                </w:p>
                <w:p w14:paraId="6CB0C9FF" w14:textId="77777777" w:rsidR="009E782C" w:rsidRPr="00D85413" w:rsidRDefault="006427E0" w:rsidP="006427E0">
                  <w:pPr>
                    <w:pStyle w:val="ListParagraph"/>
                    <w:numPr>
                      <w:ilvl w:val="0"/>
                      <w:numId w:val="6"/>
                    </w:numPr>
                    <w:rPr>
                      <w:color w:val="000000" w:themeColor="text1"/>
                    </w:rPr>
                  </w:pPr>
                  <w:r w:rsidRPr="00D85413">
                    <w:rPr>
                      <w:color w:val="000000" w:themeColor="text1"/>
                    </w:rPr>
                    <w:t>Efficiently processing transactions while providing excellent customer service.</w:t>
                  </w:r>
                </w:p>
                <w:p w14:paraId="4FAFD79B" w14:textId="6C3D7C84" w:rsidR="006427E0" w:rsidRPr="00D85413" w:rsidRDefault="006427E0" w:rsidP="006427E0">
                  <w:pPr>
                    <w:pStyle w:val="ListParagraph"/>
                    <w:numPr>
                      <w:ilvl w:val="0"/>
                      <w:numId w:val="6"/>
                    </w:numPr>
                    <w:rPr>
                      <w:color w:val="000000" w:themeColor="text1"/>
                    </w:rPr>
                  </w:pPr>
                  <w:r w:rsidRPr="00D85413">
                    <w:rPr>
                      <w:color w:val="000000" w:themeColor="text1"/>
                    </w:rPr>
                    <w:t>Navigate through various challenges while multitasking.</w:t>
                  </w:r>
                </w:p>
              </w:tc>
            </w:tr>
            <w:tr w:rsidR="00D85413" w:rsidRPr="00D85413" w14:paraId="67084320" w14:textId="77777777" w:rsidTr="00396369">
              <w:trPr>
                <w:trHeight w:val="3672"/>
              </w:trPr>
              <w:tc>
                <w:tcPr>
                  <w:tcW w:w="5191" w:type="dxa"/>
                  <w:tcMar>
                    <w:left w:w="115" w:type="dxa"/>
                    <w:bottom w:w="374" w:type="dxa"/>
                    <w:right w:w="115" w:type="dxa"/>
                  </w:tcMar>
                </w:tcPr>
                <w:p w14:paraId="1E2FD3A2" w14:textId="77777777" w:rsidR="008F6337" w:rsidRPr="00D85413" w:rsidRDefault="00D85413" w:rsidP="008F6337">
                  <w:pPr>
                    <w:pStyle w:val="Heading2"/>
                    <w:rPr>
                      <w:color w:val="000000" w:themeColor="text1"/>
                    </w:rPr>
                  </w:pPr>
                  <w:sdt>
                    <w:sdtPr>
                      <w:rPr>
                        <w:color w:val="000000" w:themeColor="text1"/>
                      </w:rPr>
                      <w:alias w:val="Education:"/>
                      <w:tag w:val="Education:"/>
                      <w:id w:val="1349516922"/>
                      <w:placeholder>
                        <w:docPart w:val="4F7A59AEE4F6F24398A61781FFB306DE"/>
                      </w:placeholder>
                      <w:temporary/>
                      <w:showingPlcHdr/>
                      <w15:appearance w15:val="hidden"/>
                    </w:sdtPr>
                    <w:sdtEndPr/>
                    <w:sdtContent>
                      <w:r w:rsidR="003053D9" w:rsidRPr="00D85413">
                        <w:rPr>
                          <w:b/>
                          <w:bCs/>
                          <w:color w:val="000000" w:themeColor="text1"/>
                        </w:rPr>
                        <w:t>Education</w:t>
                      </w:r>
                    </w:sdtContent>
                  </w:sdt>
                </w:p>
                <w:p w14:paraId="2BD6B94E" w14:textId="7B20024C" w:rsidR="007B2F5C" w:rsidRPr="00D85413" w:rsidRDefault="009E782C" w:rsidP="002B3890">
                  <w:pPr>
                    <w:pStyle w:val="Heading4"/>
                    <w:rPr>
                      <w:color w:val="000000" w:themeColor="text1"/>
                    </w:rPr>
                  </w:pPr>
                  <w:r w:rsidRPr="00D85413">
                    <w:rPr>
                      <w:color w:val="000000" w:themeColor="text1"/>
                    </w:rPr>
                    <w:t>Deploma | June 02, 2024</w:t>
                  </w:r>
                </w:p>
                <w:p w14:paraId="678FBBCD" w14:textId="6829FAE2" w:rsidR="007B2F5C" w:rsidRPr="00D85413" w:rsidRDefault="009E782C" w:rsidP="007B2F5C">
                  <w:pPr>
                    <w:pStyle w:val="Heading5"/>
                    <w:rPr>
                      <w:color w:val="000000" w:themeColor="text1"/>
                    </w:rPr>
                  </w:pPr>
                  <w:r w:rsidRPr="00D85413">
                    <w:rPr>
                      <w:color w:val="000000" w:themeColor="text1"/>
                    </w:rPr>
                    <w:t>Foxborough High School</w:t>
                  </w:r>
                </w:p>
                <w:p w14:paraId="4620D462" w14:textId="77777777" w:rsidR="008F6337" w:rsidRPr="00D85413" w:rsidRDefault="008F6337" w:rsidP="007B2F5C">
                  <w:pPr>
                    <w:rPr>
                      <w:color w:val="000000" w:themeColor="text1"/>
                    </w:rPr>
                  </w:pPr>
                </w:p>
                <w:p w14:paraId="292563A8" w14:textId="77777777" w:rsidR="009E782C" w:rsidRPr="00D85413" w:rsidRDefault="009E782C" w:rsidP="007B2F5C">
                  <w:pPr>
                    <w:rPr>
                      <w:b/>
                      <w:bCs/>
                      <w:color w:val="000000" w:themeColor="text1"/>
                    </w:rPr>
                  </w:pPr>
                  <w:r w:rsidRPr="00D85413">
                    <w:rPr>
                      <w:b/>
                      <w:bCs/>
                      <w:color w:val="000000" w:themeColor="text1"/>
                    </w:rPr>
                    <w:t>Courses:</w:t>
                  </w:r>
                </w:p>
                <w:p w14:paraId="0DE10FCD" w14:textId="18ED1310" w:rsidR="009E782C" w:rsidRPr="00D85413" w:rsidRDefault="009E782C" w:rsidP="007B2F5C">
                  <w:pPr>
                    <w:rPr>
                      <w:color w:val="000000" w:themeColor="text1"/>
                    </w:rPr>
                  </w:pPr>
                  <w:r w:rsidRPr="00D85413">
                    <w:rPr>
                      <w:color w:val="000000" w:themeColor="text1"/>
                    </w:rPr>
                    <w:t>AP – One</w:t>
                  </w:r>
                </w:p>
                <w:p w14:paraId="543FBF0A" w14:textId="05CD44E6" w:rsidR="009E782C" w:rsidRPr="00D85413" w:rsidRDefault="009E782C" w:rsidP="007B2F5C">
                  <w:pPr>
                    <w:rPr>
                      <w:color w:val="000000" w:themeColor="text1"/>
                    </w:rPr>
                  </w:pPr>
                  <w:r w:rsidRPr="00D85413">
                    <w:rPr>
                      <w:color w:val="000000" w:themeColor="text1"/>
                    </w:rPr>
                    <w:t>Honors – Four</w:t>
                  </w:r>
                </w:p>
                <w:p w14:paraId="529A7470" w14:textId="77777777" w:rsidR="009E782C" w:rsidRPr="00D85413" w:rsidRDefault="009E782C" w:rsidP="007B2F5C">
                  <w:pPr>
                    <w:rPr>
                      <w:color w:val="000000" w:themeColor="text1"/>
                    </w:rPr>
                  </w:pPr>
                </w:p>
                <w:p w14:paraId="4A5E34C4" w14:textId="6C10AD05" w:rsidR="009E782C" w:rsidRPr="00D85413" w:rsidRDefault="009E782C" w:rsidP="007B2F5C">
                  <w:pPr>
                    <w:rPr>
                      <w:b/>
                      <w:bCs/>
                      <w:color w:val="000000" w:themeColor="text1"/>
                    </w:rPr>
                  </w:pPr>
                  <w:r w:rsidRPr="00D85413">
                    <w:rPr>
                      <w:b/>
                      <w:bCs/>
                      <w:color w:val="000000" w:themeColor="text1"/>
                    </w:rPr>
                    <w:t>Extra Calicular Activities:</w:t>
                  </w:r>
                </w:p>
                <w:p w14:paraId="3EB4CD04" w14:textId="7DC16460" w:rsidR="009E782C" w:rsidRPr="00D85413" w:rsidRDefault="009E782C" w:rsidP="007B2F5C">
                  <w:pPr>
                    <w:rPr>
                      <w:color w:val="000000" w:themeColor="text1"/>
                    </w:rPr>
                  </w:pPr>
                  <w:hyperlink r:id="rId22" w:history="1">
                    <w:r w:rsidRPr="00D85413">
                      <w:rPr>
                        <w:rStyle w:val="Hyperlink"/>
                        <w:color w:val="000000" w:themeColor="text1"/>
                        <w:u w:val="none"/>
                      </w:rPr>
                      <w:t>Muslim Student Association</w:t>
                    </w:r>
                  </w:hyperlink>
                </w:p>
                <w:p w14:paraId="1FAE2501" w14:textId="550645E8" w:rsidR="009E782C" w:rsidRPr="00D85413" w:rsidRDefault="009E782C" w:rsidP="007B2F5C">
                  <w:pPr>
                    <w:rPr>
                      <w:color w:val="000000" w:themeColor="text1"/>
                    </w:rPr>
                  </w:pPr>
                  <w:r w:rsidRPr="00D85413">
                    <w:rPr>
                      <w:color w:val="000000" w:themeColor="text1"/>
                    </w:rPr>
                    <w:fldChar w:fldCharType="begin"/>
                  </w:r>
                  <w:r w:rsidRPr="00D85413">
                    <w:rPr>
                      <w:color w:val="000000" w:themeColor="text1"/>
                    </w:rPr>
                    <w:instrText>HYPERLINK "https://www.nationalhonorsociety.org/"</w:instrText>
                  </w:r>
                  <w:r w:rsidRPr="00D85413">
                    <w:rPr>
                      <w:color w:val="000000" w:themeColor="text1"/>
                    </w:rPr>
                  </w:r>
                  <w:r w:rsidRPr="00D85413">
                    <w:rPr>
                      <w:color w:val="000000" w:themeColor="text1"/>
                    </w:rPr>
                    <w:fldChar w:fldCharType="separate"/>
                  </w:r>
                  <w:r w:rsidRPr="00D85413">
                    <w:rPr>
                      <w:rStyle w:val="Hyperlink"/>
                      <w:color w:val="000000" w:themeColor="text1"/>
                      <w:u w:val="none"/>
                    </w:rPr>
                    <w:t>National Honors Society</w:t>
                  </w:r>
                  <w:r w:rsidRPr="00D85413">
                    <w:rPr>
                      <w:color w:val="000000" w:themeColor="text1"/>
                    </w:rPr>
                    <w:fldChar w:fldCharType="end"/>
                  </w:r>
                </w:p>
                <w:p w14:paraId="60C6093E" w14:textId="2DFBAD44" w:rsidR="009E782C" w:rsidRPr="00D85413" w:rsidRDefault="009E782C" w:rsidP="009E782C">
                  <w:pPr>
                    <w:rPr>
                      <w:color w:val="000000" w:themeColor="text1"/>
                    </w:rPr>
                  </w:pPr>
                  <w:r w:rsidRPr="00D85413">
                    <w:rPr>
                      <w:color w:val="000000" w:themeColor="text1"/>
                    </w:rPr>
                    <w:fldChar w:fldCharType="begin"/>
                  </w:r>
                  <w:r w:rsidRPr="00D85413">
                    <w:rPr>
                      <w:color w:val="000000" w:themeColor="text1"/>
                    </w:rPr>
                    <w:instrText>HYPERLINK "https://hockomocksports.com/player/omar-mustafa/"</w:instrText>
                  </w:r>
                  <w:r w:rsidRPr="00D85413">
                    <w:rPr>
                      <w:color w:val="000000" w:themeColor="text1"/>
                    </w:rPr>
                  </w:r>
                  <w:r w:rsidRPr="00D85413">
                    <w:rPr>
                      <w:color w:val="000000" w:themeColor="text1"/>
                    </w:rPr>
                    <w:fldChar w:fldCharType="separate"/>
                  </w:r>
                  <w:r w:rsidRPr="00D85413">
                    <w:rPr>
                      <w:rStyle w:val="Hyperlink"/>
                      <w:color w:val="000000" w:themeColor="text1"/>
                      <w:u w:val="none"/>
                    </w:rPr>
                    <w:t>American Football Varsity</w:t>
                  </w:r>
                  <w:r w:rsidRPr="00D85413">
                    <w:rPr>
                      <w:color w:val="000000" w:themeColor="text1"/>
                    </w:rPr>
                    <w:fldChar w:fldCharType="end"/>
                  </w:r>
                </w:p>
                <w:p w14:paraId="102498D8" w14:textId="4D490C3F" w:rsidR="009E782C" w:rsidRPr="00D85413" w:rsidRDefault="009E782C" w:rsidP="007B2F5C">
                  <w:pPr>
                    <w:rPr>
                      <w:color w:val="000000" w:themeColor="text1"/>
                    </w:rPr>
                  </w:pPr>
                </w:p>
              </w:tc>
            </w:tr>
            <w:tr w:rsidR="00D85413" w:rsidRPr="00D85413" w14:paraId="71713ADF" w14:textId="77777777" w:rsidTr="00B85871">
              <w:tc>
                <w:tcPr>
                  <w:tcW w:w="5191" w:type="dxa"/>
                </w:tcPr>
                <w:p w14:paraId="4304065B" w14:textId="4816D6FD" w:rsidR="008F6337" w:rsidRPr="00D85413" w:rsidRDefault="006427E0" w:rsidP="008F6337">
                  <w:pPr>
                    <w:pStyle w:val="Heading2"/>
                    <w:rPr>
                      <w:b/>
                      <w:bCs/>
                      <w:color w:val="000000" w:themeColor="text1"/>
                    </w:rPr>
                  </w:pPr>
                  <w:r w:rsidRPr="00D85413">
                    <w:rPr>
                      <w:b/>
                      <w:bCs/>
                      <w:color w:val="000000" w:themeColor="text1"/>
                    </w:rPr>
                    <w:t>Extracurricular activities</w:t>
                  </w:r>
                </w:p>
                <w:p w14:paraId="34604AF7" w14:textId="1DEF7DBB" w:rsidR="006427E0" w:rsidRPr="00D85413" w:rsidRDefault="006427E0" w:rsidP="006427E0">
                  <w:pPr>
                    <w:rPr>
                      <w:color w:val="000000" w:themeColor="text1"/>
                    </w:rPr>
                  </w:pPr>
                  <w:r w:rsidRPr="00D85413">
                    <w:rPr>
                      <w:color w:val="000000" w:themeColor="text1"/>
                    </w:rPr>
                    <w:t xml:space="preserve">As a dedicated member of the </w:t>
                  </w:r>
                  <w:hyperlink r:id="rId23" w:history="1">
                    <w:r w:rsidRPr="00D85413">
                      <w:rPr>
                        <w:rStyle w:val="Hyperlink"/>
                        <w:color w:val="000000" w:themeColor="text1"/>
                        <w:u w:val="none"/>
                      </w:rPr>
                      <w:t>Nationa</w:t>
                    </w:r>
                    <w:r w:rsidRPr="00D85413">
                      <w:rPr>
                        <w:rStyle w:val="Hyperlink"/>
                        <w:color w:val="000000" w:themeColor="text1"/>
                        <w:u w:val="none"/>
                      </w:rPr>
                      <w:t>l</w:t>
                    </w:r>
                    <w:r w:rsidRPr="00D85413">
                      <w:rPr>
                        <w:rStyle w:val="Hyperlink"/>
                        <w:color w:val="000000" w:themeColor="text1"/>
                        <w:u w:val="none"/>
                      </w:rPr>
                      <w:t xml:space="preserve"> Honors Society</w:t>
                    </w:r>
                  </w:hyperlink>
                  <w:r w:rsidRPr="00D85413">
                    <w:rPr>
                      <w:color w:val="000000" w:themeColor="text1"/>
                    </w:rPr>
                    <w:t xml:space="preserve"> club at my high school, I’ve committed myself to serving my community through various avenues. Through volunteering, I’ve accumulated countless community service hours, utilizing my time to make a meaningful impact on the lives of those around me. Wheatear it’s lending a helping hand at local events, I’ve strived to be a positive force in my community. Additionally, I’ve taken on the role of a caretaker for an elderly gentleman, providing companionship and assistance with daily tasks, demonstrating my compassion and dedication to improving the lives of others. Furthermore, I’ve dedicated my time to babysitting, particularly for Haitian families, offering support and relief to parents while ensuring the well-being and happiness of their children. Through these endeavors, I’ve not only fulfilled my commitment to service but also gained invaluable experiences that have shaped me into a more empathetic and conscientious individual.</w:t>
                  </w:r>
                </w:p>
                <w:p w14:paraId="0C74A1D6" w14:textId="6D28C569" w:rsidR="008F6337" w:rsidRPr="00D85413" w:rsidRDefault="008F6337" w:rsidP="008F6337">
                  <w:pPr>
                    <w:rPr>
                      <w:color w:val="000000" w:themeColor="text1"/>
                    </w:rPr>
                  </w:pPr>
                </w:p>
              </w:tc>
            </w:tr>
          </w:tbl>
          <w:p w14:paraId="1FEC7CB1" w14:textId="77777777" w:rsidR="008F6337" w:rsidRPr="00D85413" w:rsidRDefault="008F6337" w:rsidP="003856C9">
            <w:pPr>
              <w:rPr>
                <w:color w:val="000000" w:themeColor="text1"/>
              </w:rPr>
            </w:pPr>
          </w:p>
        </w:tc>
      </w:tr>
    </w:tbl>
    <w:p w14:paraId="7A1092D2" w14:textId="77777777" w:rsidR="00E941EF" w:rsidRDefault="00E941EF" w:rsidP="0019561F">
      <w:pPr>
        <w:pStyle w:val="NoSpacing"/>
      </w:pPr>
    </w:p>
    <w:sectPr w:rsidR="00E941EF" w:rsidSect="00FE20E6">
      <w:headerReference w:type="default" r:id="rId24"/>
      <w:footerReference w:type="default" r:id="rId25"/>
      <w:headerReference w:type="first" r:id="rId26"/>
      <w:footerReference w:type="first" r:id="rId27"/>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0E566" w14:textId="77777777" w:rsidR="00F00A8B" w:rsidRDefault="00F00A8B" w:rsidP="003856C9">
      <w:pPr>
        <w:spacing w:after="0" w:line="240" w:lineRule="auto"/>
      </w:pPr>
      <w:r>
        <w:separator/>
      </w:r>
    </w:p>
  </w:endnote>
  <w:endnote w:type="continuationSeparator" w:id="0">
    <w:p w14:paraId="17BF7A7E" w14:textId="77777777" w:rsidR="00F00A8B" w:rsidRDefault="00F00A8B"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28730"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5C2D3D35" wp14:editId="4E9205DA">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8E0621"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1BnfBkAAGe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2F0BC"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43280020" wp14:editId="7099A0D1">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A1DF878"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FBE79" w14:textId="77777777" w:rsidR="00F00A8B" w:rsidRDefault="00F00A8B" w:rsidP="003856C9">
      <w:pPr>
        <w:spacing w:after="0" w:line="240" w:lineRule="auto"/>
      </w:pPr>
      <w:r>
        <w:separator/>
      </w:r>
    </w:p>
  </w:footnote>
  <w:footnote w:type="continuationSeparator" w:id="0">
    <w:p w14:paraId="33FC4044" w14:textId="77777777" w:rsidR="00F00A8B" w:rsidRDefault="00F00A8B"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3FAD5"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7362604A" wp14:editId="2014E1F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EA74493"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5BF1C"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52F74FBD" wp14:editId="74BAF3C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139D397"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42617"/>
    <w:multiLevelType w:val="hybridMultilevel"/>
    <w:tmpl w:val="F88A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79C"/>
    <w:multiLevelType w:val="hybridMultilevel"/>
    <w:tmpl w:val="D4AA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E47C3"/>
    <w:multiLevelType w:val="hybridMultilevel"/>
    <w:tmpl w:val="8794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F0F54"/>
    <w:multiLevelType w:val="hybridMultilevel"/>
    <w:tmpl w:val="9C5C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D14CC"/>
    <w:multiLevelType w:val="hybridMultilevel"/>
    <w:tmpl w:val="341C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33578"/>
    <w:multiLevelType w:val="hybridMultilevel"/>
    <w:tmpl w:val="EBA8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460999">
    <w:abstractNumId w:val="4"/>
  </w:num>
  <w:num w:numId="2" w16cid:durableId="164633051">
    <w:abstractNumId w:val="2"/>
  </w:num>
  <w:num w:numId="3" w16cid:durableId="446705977">
    <w:abstractNumId w:val="0"/>
  </w:num>
  <w:num w:numId="4" w16cid:durableId="871965673">
    <w:abstractNumId w:val="3"/>
  </w:num>
  <w:num w:numId="5" w16cid:durableId="498270845">
    <w:abstractNumId w:val="1"/>
  </w:num>
  <w:num w:numId="6" w16cid:durableId="341125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8B"/>
    <w:rsid w:val="00052BE1"/>
    <w:rsid w:val="0007412A"/>
    <w:rsid w:val="0010199E"/>
    <w:rsid w:val="001765FE"/>
    <w:rsid w:val="0019561F"/>
    <w:rsid w:val="001B32D2"/>
    <w:rsid w:val="00293B83"/>
    <w:rsid w:val="002A3621"/>
    <w:rsid w:val="002B3890"/>
    <w:rsid w:val="002B7747"/>
    <w:rsid w:val="002C77B9"/>
    <w:rsid w:val="002F485A"/>
    <w:rsid w:val="003053D9"/>
    <w:rsid w:val="003856C9"/>
    <w:rsid w:val="00396369"/>
    <w:rsid w:val="003F4D31"/>
    <w:rsid w:val="0043426C"/>
    <w:rsid w:val="00441EB9"/>
    <w:rsid w:val="00463463"/>
    <w:rsid w:val="00473EF8"/>
    <w:rsid w:val="004760E5"/>
    <w:rsid w:val="004D22BB"/>
    <w:rsid w:val="005152F2"/>
    <w:rsid w:val="00534E4E"/>
    <w:rsid w:val="00551D35"/>
    <w:rsid w:val="00557019"/>
    <w:rsid w:val="005674AC"/>
    <w:rsid w:val="005A1E51"/>
    <w:rsid w:val="005A7E57"/>
    <w:rsid w:val="00616FF4"/>
    <w:rsid w:val="006427E0"/>
    <w:rsid w:val="006A3CE7"/>
    <w:rsid w:val="00743379"/>
    <w:rsid w:val="007803B7"/>
    <w:rsid w:val="007B2F5C"/>
    <w:rsid w:val="007C5F05"/>
    <w:rsid w:val="00832043"/>
    <w:rsid w:val="00832F81"/>
    <w:rsid w:val="008C7CA2"/>
    <w:rsid w:val="008F6337"/>
    <w:rsid w:val="009E782C"/>
    <w:rsid w:val="009F7929"/>
    <w:rsid w:val="00A42F91"/>
    <w:rsid w:val="00AF1258"/>
    <w:rsid w:val="00B01E52"/>
    <w:rsid w:val="00B550FC"/>
    <w:rsid w:val="00B85871"/>
    <w:rsid w:val="00B93310"/>
    <w:rsid w:val="00BC1F18"/>
    <w:rsid w:val="00BD2E58"/>
    <w:rsid w:val="00BF6BAB"/>
    <w:rsid w:val="00C007A5"/>
    <w:rsid w:val="00C4403A"/>
    <w:rsid w:val="00C45E44"/>
    <w:rsid w:val="00CE6306"/>
    <w:rsid w:val="00D11C4D"/>
    <w:rsid w:val="00D5067A"/>
    <w:rsid w:val="00D85413"/>
    <w:rsid w:val="00DC79BB"/>
    <w:rsid w:val="00E34D58"/>
    <w:rsid w:val="00E941EF"/>
    <w:rsid w:val="00EA1C64"/>
    <w:rsid w:val="00EB1C1B"/>
    <w:rsid w:val="00F00A8B"/>
    <w:rsid w:val="00F56435"/>
    <w:rsid w:val="00FA07AA"/>
    <w:rsid w:val="00FA0A13"/>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C025A"/>
  <w15:chartTrackingRefBased/>
  <w15:docId w15:val="{524F54F4-EDA5-3D4A-9E28-2642C859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2C"/>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EA1C6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unhideWhenUsed/>
    <w:qFormat/>
    <w:rsid w:val="00EA1C64"/>
    <w:pPr>
      <w:keepNext/>
      <w:keepLines/>
      <w:spacing w:before="40" w:after="0"/>
      <w:outlineLvl w:val="6"/>
    </w:pPr>
    <w:rPr>
      <w:rFonts w:asciiTheme="majorHAnsi" w:eastAsiaTheme="majorEastAsia" w:hAnsiTheme="majorHAnsi" w:cstheme="majorBidi"/>
      <w:i/>
      <w:iCs/>
      <w:color w:val="1B5A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F00A8B"/>
    <w:rPr>
      <w:color w:val="0563C1" w:themeColor="hyperlink"/>
      <w:u w:val="single"/>
    </w:rPr>
  </w:style>
  <w:style w:type="character" w:styleId="UnresolvedMention">
    <w:name w:val="Unresolved Mention"/>
    <w:basedOn w:val="DefaultParagraphFont"/>
    <w:uiPriority w:val="99"/>
    <w:semiHidden/>
    <w:unhideWhenUsed/>
    <w:rsid w:val="00F00A8B"/>
    <w:rPr>
      <w:color w:val="605E5C"/>
      <w:shd w:val="clear" w:color="auto" w:fill="E1DFDD"/>
    </w:rPr>
  </w:style>
  <w:style w:type="character" w:styleId="FollowedHyperlink">
    <w:name w:val="FollowedHyperlink"/>
    <w:basedOn w:val="DefaultParagraphFont"/>
    <w:uiPriority w:val="99"/>
    <w:semiHidden/>
    <w:unhideWhenUsed/>
    <w:rsid w:val="00F00A8B"/>
    <w:rPr>
      <w:color w:val="954F72" w:themeColor="followedHyperlink"/>
      <w:u w:val="single"/>
    </w:rPr>
  </w:style>
  <w:style w:type="paragraph" w:styleId="ListParagraph">
    <w:name w:val="List Paragraph"/>
    <w:basedOn w:val="Normal"/>
    <w:uiPriority w:val="34"/>
    <w:unhideWhenUsed/>
    <w:qFormat/>
    <w:rsid w:val="009F7929"/>
    <w:pPr>
      <w:ind w:left="720"/>
      <w:contextualSpacing/>
    </w:pPr>
  </w:style>
  <w:style w:type="character" w:customStyle="1" w:styleId="Heading6Char">
    <w:name w:val="Heading 6 Char"/>
    <w:basedOn w:val="DefaultParagraphFont"/>
    <w:link w:val="Heading6"/>
    <w:uiPriority w:val="9"/>
    <w:rsid w:val="00EA1C6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rsid w:val="00EA1C64"/>
    <w:rPr>
      <w:rFonts w:asciiTheme="majorHAnsi" w:eastAsiaTheme="majorEastAsia" w:hAnsiTheme="majorHAnsi" w:cstheme="majorBidi"/>
      <w:i/>
      <w:iCs/>
      <w:color w:val="1B5A56"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enduryx.com" TargetMode="External"/><Relationship Id="rId13" Type="http://schemas.openxmlformats.org/officeDocument/2006/relationships/hyperlink" Target="https://omar.enduryx.com/" TargetMode="External"/><Relationship Id="rId18" Type="http://schemas.openxmlformats.org/officeDocument/2006/relationships/hyperlink" Target="https://omar.enduryx.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hat.codehush.com/" TargetMode="External"/><Relationship Id="rId7" Type="http://schemas.openxmlformats.org/officeDocument/2006/relationships/hyperlink" Target="mailto:omar@enduryx.com" TargetMode="External"/><Relationship Id="rId12" Type="http://schemas.openxmlformats.org/officeDocument/2006/relationships/hyperlink" Target="https://www.linkedin.com/in/notomarmustafa/" TargetMode="External"/><Relationship Id="rId17" Type="http://schemas.openxmlformats.org/officeDocument/2006/relationships/hyperlink" Target="https://islam.enduryx.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ore.enduryx.com/" TargetMode="External"/><Relationship Id="rId20" Type="http://schemas.openxmlformats.org/officeDocument/2006/relationships/hyperlink" Target="https://codehush.com/"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notomarmustaf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duryx.com/" TargetMode="External"/><Relationship Id="rId23" Type="http://schemas.openxmlformats.org/officeDocument/2006/relationships/hyperlink" Target="https://www.nationalhonorsociety.org/" TargetMode="External"/><Relationship Id="rId28" Type="http://schemas.openxmlformats.org/officeDocument/2006/relationships/fontTable" Target="fontTable.xml"/><Relationship Id="rId10" Type="http://schemas.openxmlformats.org/officeDocument/2006/relationships/hyperlink" Target="tel:5084929104" TargetMode="External"/><Relationship Id="rId19" Type="http://schemas.openxmlformats.org/officeDocument/2006/relationships/hyperlink" Target="https://codehush.com/" TargetMode="External"/><Relationship Id="rId4" Type="http://schemas.openxmlformats.org/officeDocument/2006/relationships/webSettings" Target="webSettings.xml"/><Relationship Id="rId9" Type="http://schemas.openxmlformats.org/officeDocument/2006/relationships/hyperlink" Target="tel:5084929104" TargetMode="External"/><Relationship Id="rId14" Type="http://schemas.openxmlformats.org/officeDocument/2006/relationships/hyperlink" Target="https://enduryx.com/" TargetMode="External"/><Relationship Id="rId22" Type="http://schemas.openxmlformats.org/officeDocument/2006/relationships/hyperlink" Target="https://www.msanational.org/" TargetMode="External"/><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mustafa/Library/Containers/com.microsoft.Word/Data/Library/Application%20Support/Microsoft/Office/16.0/DTS/Search/%7b39F50357-5A8A-C341-9B61-D6F6C296F42E%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AD90980380FD4481579C89AF3CD340"/>
        <w:category>
          <w:name w:val="General"/>
          <w:gallery w:val="placeholder"/>
        </w:category>
        <w:types>
          <w:type w:val="bbPlcHdr"/>
        </w:types>
        <w:behaviors>
          <w:behavior w:val="content"/>
        </w:behaviors>
        <w:guid w:val="{F1E245BB-CFAB-8C41-9272-1F7EE7F43519}"/>
      </w:docPartPr>
      <w:docPartBody>
        <w:p w:rsidR="000A096E" w:rsidRDefault="000A096E">
          <w:pPr>
            <w:pStyle w:val="C2AD90980380FD4481579C89AF3CD340"/>
          </w:pPr>
          <w:r w:rsidRPr="005152F2">
            <w:t xml:space="preserve">Your </w:t>
          </w:r>
          <w:r w:rsidRPr="005152F2">
            <w:t>Name</w:t>
          </w:r>
        </w:p>
      </w:docPartBody>
    </w:docPart>
    <w:docPart>
      <w:docPartPr>
        <w:name w:val="9E031DD1F3016144B29E809DFE3DB869"/>
        <w:category>
          <w:name w:val="General"/>
          <w:gallery w:val="placeholder"/>
        </w:category>
        <w:types>
          <w:type w:val="bbPlcHdr"/>
        </w:types>
        <w:behaviors>
          <w:behavior w:val="content"/>
        </w:behaviors>
        <w:guid w:val="{BBCE3161-B6E9-574D-9879-3FE65C32199A}"/>
      </w:docPartPr>
      <w:docPartBody>
        <w:p w:rsidR="000A096E" w:rsidRDefault="000A096E">
          <w:pPr>
            <w:pStyle w:val="9E031DD1F3016144B29E809DFE3DB869"/>
          </w:pPr>
          <w:r>
            <w:t>Objective</w:t>
          </w:r>
        </w:p>
      </w:docPartBody>
    </w:docPart>
    <w:docPart>
      <w:docPartPr>
        <w:name w:val="455369F8A6D4EF4AADAB8B89A95E1CF5"/>
        <w:category>
          <w:name w:val="General"/>
          <w:gallery w:val="placeholder"/>
        </w:category>
        <w:types>
          <w:type w:val="bbPlcHdr"/>
        </w:types>
        <w:behaviors>
          <w:behavior w:val="content"/>
        </w:behaviors>
        <w:guid w:val="{F486FF18-0E88-B344-A0BA-1139F54839D3}"/>
      </w:docPartPr>
      <w:docPartBody>
        <w:p w:rsidR="000A096E" w:rsidRDefault="000A096E">
          <w:pPr>
            <w:pStyle w:val="455369F8A6D4EF4AADAB8B89A95E1CF5"/>
          </w:pPr>
          <w:r>
            <w:t>Skills</w:t>
          </w:r>
        </w:p>
      </w:docPartBody>
    </w:docPart>
    <w:docPart>
      <w:docPartPr>
        <w:name w:val="806EEAB630F8A7489B87EAE0BC7C35FF"/>
        <w:category>
          <w:name w:val="General"/>
          <w:gallery w:val="placeholder"/>
        </w:category>
        <w:types>
          <w:type w:val="bbPlcHdr"/>
        </w:types>
        <w:behaviors>
          <w:behavior w:val="content"/>
        </w:behaviors>
        <w:guid w:val="{EC6D5B11-4D2C-A741-BA95-FB151DC3F309}"/>
      </w:docPartPr>
      <w:docPartBody>
        <w:p w:rsidR="000A096E" w:rsidRDefault="000A096E">
          <w:pPr>
            <w:pStyle w:val="806EEAB630F8A7489B87EAE0BC7C35FF"/>
          </w:pPr>
          <w:r w:rsidRPr="005152F2">
            <w:t>Experience</w:t>
          </w:r>
        </w:p>
      </w:docPartBody>
    </w:docPart>
    <w:docPart>
      <w:docPartPr>
        <w:name w:val="4F7A59AEE4F6F24398A61781FFB306DE"/>
        <w:category>
          <w:name w:val="General"/>
          <w:gallery w:val="placeholder"/>
        </w:category>
        <w:types>
          <w:type w:val="bbPlcHdr"/>
        </w:types>
        <w:behaviors>
          <w:behavior w:val="content"/>
        </w:behaviors>
        <w:guid w:val="{0E5A6E85-BC20-C440-906B-FCB839BAD0B1}"/>
      </w:docPartPr>
      <w:docPartBody>
        <w:p w:rsidR="000A096E" w:rsidRDefault="000A096E">
          <w:pPr>
            <w:pStyle w:val="4F7A59AEE4F6F24398A61781FFB306DE"/>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E"/>
    <w:rsid w:val="000A096E"/>
    <w:rsid w:val="00C4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AD90980380FD4481579C89AF3CD340">
    <w:name w:val="C2AD90980380FD4481579C89AF3CD340"/>
  </w:style>
  <w:style w:type="paragraph" w:customStyle="1" w:styleId="EF4652F02761654C8C6A6E88A74ABC63">
    <w:name w:val="EF4652F02761654C8C6A6E88A74ABC63"/>
  </w:style>
  <w:style w:type="paragraph" w:customStyle="1" w:styleId="EA6BF4ADB1FA514B9DA8CDDA404F216C">
    <w:name w:val="EA6BF4ADB1FA514B9DA8CDDA404F216C"/>
  </w:style>
  <w:style w:type="paragraph" w:customStyle="1" w:styleId="35CBC5C43B1A5A4FA057A1172B939D3A">
    <w:name w:val="35CBC5C43B1A5A4FA057A1172B939D3A"/>
  </w:style>
  <w:style w:type="paragraph" w:customStyle="1" w:styleId="EB7CAF865A30E94187438BA7AC1EB115">
    <w:name w:val="EB7CAF865A30E94187438BA7AC1EB115"/>
  </w:style>
  <w:style w:type="paragraph" w:customStyle="1" w:styleId="9E031DD1F3016144B29E809DFE3DB869">
    <w:name w:val="9E031DD1F3016144B29E809DFE3DB869"/>
  </w:style>
  <w:style w:type="paragraph" w:customStyle="1" w:styleId="D372B80D36957044A40488C600380C18">
    <w:name w:val="D372B80D36957044A40488C600380C18"/>
  </w:style>
  <w:style w:type="paragraph" w:customStyle="1" w:styleId="455369F8A6D4EF4AADAB8B89A95E1CF5">
    <w:name w:val="455369F8A6D4EF4AADAB8B89A95E1CF5"/>
  </w:style>
  <w:style w:type="paragraph" w:customStyle="1" w:styleId="15BD6329BC67AF4D9F9F51E19BDF0C1E">
    <w:name w:val="15BD6329BC67AF4D9F9F51E19BDF0C1E"/>
  </w:style>
  <w:style w:type="paragraph" w:customStyle="1" w:styleId="806EEAB630F8A7489B87EAE0BC7C35FF">
    <w:name w:val="806EEAB630F8A7489B87EAE0BC7C35FF"/>
  </w:style>
  <w:style w:type="paragraph" w:customStyle="1" w:styleId="60176DCBE48C9D42A19008A87A3FB9BA">
    <w:name w:val="60176DCBE48C9D42A19008A87A3FB9BA"/>
  </w:style>
  <w:style w:type="paragraph" w:customStyle="1" w:styleId="E08651AECDB2D64E93D9458E7DBF3B5C">
    <w:name w:val="E08651AECDB2D64E93D9458E7DBF3B5C"/>
  </w:style>
  <w:style w:type="paragraph" w:customStyle="1" w:styleId="61A50B9B757FAF448440F209E32FCEBA">
    <w:name w:val="61A50B9B757FAF448440F209E32FCEBA"/>
  </w:style>
  <w:style w:type="paragraph" w:customStyle="1" w:styleId="C3C327269B870147A2BB2F8D77B16059">
    <w:name w:val="C3C327269B870147A2BB2F8D77B16059"/>
  </w:style>
  <w:style w:type="paragraph" w:customStyle="1" w:styleId="17111B5E7F8103478E81C074532C712E">
    <w:name w:val="17111B5E7F8103478E81C074532C712E"/>
  </w:style>
  <w:style w:type="paragraph" w:customStyle="1" w:styleId="473EE67AC5412740878E3F03803ED564">
    <w:name w:val="473EE67AC5412740878E3F03803ED564"/>
  </w:style>
  <w:style w:type="paragraph" w:customStyle="1" w:styleId="4F7A59AEE4F6F24398A61781FFB306DE">
    <w:name w:val="4F7A59AEE4F6F24398A61781FFB306DE"/>
  </w:style>
  <w:style w:type="paragraph" w:customStyle="1" w:styleId="3FDE8CB4A36E2C4B8198EDEF9743F67B">
    <w:name w:val="3FDE8CB4A36E2C4B8198EDEF9743F67B"/>
  </w:style>
  <w:style w:type="paragraph" w:customStyle="1" w:styleId="06AA86C15893444E873F3DD8ECDE8A38">
    <w:name w:val="06AA86C15893444E873F3DD8ECDE8A38"/>
  </w:style>
  <w:style w:type="paragraph" w:customStyle="1" w:styleId="14B5A0035D12FB488D45CF1DCA972320">
    <w:name w:val="14B5A0035D12FB488D45CF1DCA972320"/>
  </w:style>
  <w:style w:type="paragraph" w:customStyle="1" w:styleId="100FC83BFF8CAD428FE341E77DBA1539">
    <w:name w:val="100FC83BFF8CAD428FE341E77DBA1539"/>
  </w:style>
  <w:style w:type="paragraph" w:customStyle="1" w:styleId="16BE3778FF730644A5AFE39074D28B5D">
    <w:name w:val="16BE3778FF730644A5AFE39074D28B5D"/>
  </w:style>
  <w:style w:type="paragraph" w:customStyle="1" w:styleId="9E0009A0DF34CD4E882EF8D2547A7179">
    <w:name w:val="9E0009A0DF34CD4E882EF8D2547A7179"/>
    <w:rsid w:val="000A096E"/>
  </w:style>
  <w:style w:type="paragraph" w:customStyle="1" w:styleId="92A67F64F981E14BB427B52D48BBF41D">
    <w:name w:val="92A67F64F981E14BB427B52D48BBF41D"/>
    <w:rsid w:val="000A096E"/>
  </w:style>
  <w:style w:type="paragraph" w:customStyle="1" w:styleId="1A35D40FE163A646BF35B598D5DA4B8F">
    <w:name w:val="1A35D40FE163A646BF35B598D5DA4B8F"/>
    <w:rsid w:val="000A096E"/>
  </w:style>
  <w:style w:type="paragraph" w:customStyle="1" w:styleId="CE8AB7E531829E4C9EC8700A99C77874">
    <w:name w:val="CE8AB7E531829E4C9EC8700A99C77874"/>
    <w:rsid w:val="000A096E"/>
  </w:style>
  <w:style w:type="paragraph" w:customStyle="1" w:styleId="38B2391D136646479EF124A0A54AE36F">
    <w:name w:val="38B2391D136646479EF124A0A54AE36F"/>
    <w:rsid w:val="000A096E"/>
  </w:style>
  <w:style w:type="paragraph" w:customStyle="1" w:styleId="25BC6D42695A3D44BBEF4F00FCF89E72">
    <w:name w:val="25BC6D42695A3D44BBEF4F00FCF89E72"/>
    <w:rsid w:val="000A096E"/>
  </w:style>
  <w:style w:type="paragraph" w:customStyle="1" w:styleId="6EEE33BEFB10D644832911253963B6E1">
    <w:name w:val="6EEE33BEFB10D644832911253963B6E1"/>
    <w:rsid w:val="000A096E"/>
  </w:style>
  <w:style w:type="paragraph" w:customStyle="1" w:styleId="20EEF1C3AB8EC546839A663D92FDF28F">
    <w:name w:val="20EEF1C3AB8EC546839A663D92FDF28F"/>
    <w:rsid w:val="000A096E"/>
  </w:style>
  <w:style w:type="paragraph" w:customStyle="1" w:styleId="165CBBCD9CCBD54DBE67151862A498DF">
    <w:name w:val="165CBBCD9CCBD54DBE67151862A498DF"/>
    <w:rsid w:val="000A096E"/>
  </w:style>
  <w:style w:type="paragraph" w:customStyle="1" w:styleId="84BD0DC915B68245895775D76690A72E">
    <w:name w:val="84BD0DC915B68245895775D76690A72E"/>
    <w:rsid w:val="000A096E"/>
  </w:style>
  <w:style w:type="paragraph" w:customStyle="1" w:styleId="CD2C3C53FA5AB74F9E72BDA61AEFC1C0">
    <w:name w:val="CD2C3C53FA5AB74F9E72BDA61AEFC1C0"/>
    <w:rsid w:val="000A096E"/>
  </w:style>
  <w:style w:type="paragraph" w:customStyle="1" w:styleId="737CF9F91F13134F9825BC631CFC6C57">
    <w:name w:val="737CF9F91F13134F9825BC631CFC6C57"/>
    <w:rsid w:val="000A096E"/>
  </w:style>
  <w:style w:type="paragraph" w:customStyle="1" w:styleId="46BD6AAC45A49742931A2368BCF730F2">
    <w:name w:val="46BD6AAC45A49742931A2368BCF730F2"/>
    <w:rsid w:val="000A096E"/>
  </w:style>
  <w:style w:type="paragraph" w:customStyle="1" w:styleId="76F3344A53EDA24A89F9AFE23270A06A">
    <w:name w:val="76F3344A53EDA24A89F9AFE23270A06A"/>
    <w:rsid w:val="000A096E"/>
  </w:style>
  <w:style w:type="paragraph" w:customStyle="1" w:styleId="89E9AB09A7A20A4CA261D268BB60F61D">
    <w:name w:val="89E9AB09A7A20A4CA261D268BB60F61D"/>
    <w:rsid w:val="000A096E"/>
  </w:style>
  <w:style w:type="paragraph" w:customStyle="1" w:styleId="93525161EC810F4594BE6CDE7486D22C">
    <w:name w:val="93525161EC810F4594BE6CDE7486D22C"/>
    <w:rsid w:val="000A096E"/>
  </w:style>
  <w:style w:type="paragraph" w:customStyle="1" w:styleId="9B5AFA20A8428D479CB023708E21322D">
    <w:name w:val="9B5AFA20A8428D479CB023708E21322D"/>
    <w:rsid w:val="000A096E"/>
  </w:style>
  <w:style w:type="paragraph" w:customStyle="1" w:styleId="82FC255629458F47A1055E8E7D04FA8A">
    <w:name w:val="82FC255629458F47A1055E8E7D04FA8A"/>
    <w:rsid w:val="000A096E"/>
  </w:style>
  <w:style w:type="paragraph" w:customStyle="1" w:styleId="63D07D849B476D4ABCFBBCB6F8723B9F">
    <w:name w:val="63D07D849B476D4ABCFBBCB6F8723B9F"/>
    <w:rsid w:val="000A096E"/>
  </w:style>
  <w:style w:type="paragraph" w:customStyle="1" w:styleId="EE5BA108FE6C334394952AD20B8528F2">
    <w:name w:val="EE5BA108FE6C334394952AD20B8528F2"/>
    <w:rsid w:val="000A096E"/>
  </w:style>
  <w:style w:type="paragraph" w:customStyle="1" w:styleId="EAED9C89301EB0488D00DDDE13FB8A5D">
    <w:name w:val="EAED9C89301EB0488D00DDDE13FB8A5D"/>
    <w:rsid w:val="000A096E"/>
  </w:style>
  <w:style w:type="paragraph" w:customStyle="1" w:styleId="5D882346F2D417459251C246EB58D3ED">
    <w:name w:val="5D882346F2D417459251C246EB58D3ED"/>
    <w:rsid w:val="000A0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49</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Mustafa</dc:creator>
  <cp:keywords/>
  <dc:description/>
  <cp:lastModifiedBy>Omar Mustafa</cp:lastModifiedBy>
  <cp:revision>1</cp:revision>
  <dcterms:created xsi:type="dcterms:W3CDTF">2024-08-12T04:05:00Z</dcterms:created>
  <dcterms:modified xsi:type="dcterms:W3CDTF">2024-08-12T05:00:00Z</dcterms:modified>
</cp:coreProperties>
</file>